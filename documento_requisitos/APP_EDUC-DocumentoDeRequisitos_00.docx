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7D4" w:rsidRDefault="00B407D4"/>
    <w:p w:rsidR="00B407D4" w:rsidRDefault="00415E8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186690</wp:posOffset>
                </wp:positionV>
                <wp:extent cx="1092200" cy="1076960"/>
                <wp:effectExtent l="0" t="0" r="0" b="127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22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1F9" w:rsidRDefault="005741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3pt;margin-top:14.7pt;width:86pt;height:84.8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" o:allowincell="f">
                <v:path arrowok="t"/>
                <v:textbox style="mso-fit-shape-to-text:t">
                  <w:txbxContent>
                    <w:p w:rsidR="005741F9" w:rsidRDefault="005741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B407D4"/>
    <w:p w:rsidR="00B407D4" w:rsidRDefault="00415E8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4"/>
        </w:rPr>
        <w:t>APP_EDUC</w:t>
      </w:r>
      <w:r w:rsidR="00B407D4">
        <w:rPr>
          <w:sz w:val="48"/>
        </w:rPr>
        <w:t xml:space="preserve"> </w:t>
      </w:r>
      <w:r w:rsidR="00B407D4">
        <w:rPr>
          <w:sz w:val="48"/>
        </w:rPr>
        <w:br/>
      </w:r>
      <w:r w:rsidR="00B407D4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D</w:t>
      </w:r>
      <w:r w:rsidR="00AA1853">
        <w:rPr>
          <w:rFonts w:ascii="Arial" w:hAnsi="Arial" w:cs="Arial"/>
          <w:b/>
          <w:bCs/>
          <w:i/>
          <w:sz w:val="32"/>
        </w:rPr>
        <w:t>ATACI</w:t>
      </w:r>
    </w:p>
    <w:p w:rsidR="00B407D4" w:rsidRDefault="00B407D4"/>
    <w:p w:rsidR="00B407D4" w:rsidRDefault="00B407D4"/>
    <w:p w:rsidR="00B407D4" w:rsidRDefault="00415E82">
      <w:pPr>
        <w:pStyle w:val="versao"/>
        <w:rPr>
          <w:rFonts w:cs="Arial"/>
        </w:rPr>
      </w:pPr>
      <w:r>
        <w:rPr>
          <w:rFonts w:cs="Arial"/>
        </w:rPr>
        <w:t>APP_EDUC</w:t>
      </w:r>
      <w:r w:rsidR="00B407D4">
        <w:rPr>
          <w:rFonts w:cs="Arial"/>
        </w:rPr>
        <w:t xml:space="preserve"> </w:t>
      </w:r>
      <w:r w:rsidR="00B30389">
        <w:rPr>
          <w:rFonts w:cs="Arial"/>
        </w:rPr>
        <w:t>–</w:t>
      </w:r>
      <w:r w:rsidR="00B407D4">
        <w:rPr>
          <w:rFonts w:cs="Arial"/>
        </w:rPr>
        <w:t xml:space="preserve"> </w:t>
      </w:r>
      <w:r>
        <w:rPr>
          <w:rFonts w:cs="Arial"/>
        </w:rPr>
        <w:t xml:space="preserve">Aplicativo </w:t>
      </w:r>
      <w:r w:rsidR="00B005C4">
        <w:rPr>
          <w:rFonts w:cs="Arial"/>
        </w:rPr>
        <w:t>Móvel Educacional</w:t>
      </w:r>
      <w:r w:rsidR="00B407D4">
        <w:rPr>
          <w:rFonts w:cs="Arial"/>
        </w:rPr>
        <w:t xml:space="preserve"> </w:t>
      </w:r>
      <w:r w:rsidR="00B407D4">
        <w:rPr>
          <w:rFonts w:cs="Arial"/>
        </w:rPr>
        <w:br/>
        <w:t>DOCUMENTO DE REQUISITOS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Versão </w:t>
      </w:r>
      <w:r w:rsidR="00B30389">
        <w:rPr>
          <w:rFonts w:cs="Arial"/>
          <w:sz w:val="24"/>
        </w:rPr>
        <w:t>1</w:t>
      </w:r>
      <w:r>
        <w:rPr>
          <w:rFonts w:cs="Arial"/>
          <w:sz w:val="24"/>
        </w:rPr>
        <w:t>.</w:t>
      </w:r>
      <w:r w:rsidR="00B30389">
        <w:rPr>
          <w:rFonts w:cs="Arial"/>
          <w:sz w:val="24"/>
        </w:rPr>
        <w:t>0</w:t>
      </w: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pStyle w:val="versao"/>
        <w:rPr>
          <w:rFonts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B407D4">
      <w:pPr>
        <w:rPr>
          <w:rFonts w:ascii="Arial" w:hAnsi="Arial" w:cs="Arial"/>
        </w:rPr>
      </w:pPr>
    </w:p>
    <w:p w:rsidR="00B407D4" w:rsidRDefault="00415E82">
      <w:pPr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04010" cy="874395"/>
            <wp:effectExtent l="0" t="0" r="0" b="0"/>
            <wp:docPr id="78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  <w:jc w:val="both"/>
      </w:pPr>
    </w:p>
    <w:p w:rsidR="00B407D4" w:rsidRDefault="00B407D4">
      <w:pPr>
        <w:pStyle w:val="versao"/>
      </w:pPr>
    </w:p>
    <w:p w:rsidR="00B407D4" w:rsidRDefault="00505ABA">
      <w:pPr>
        <w:pStyle w:val="versao"/>
        <w:rPr>
          <w:sz w:val="24"/>
        </w:rPr>
      </w:pPr>
      <w:r>
        <w:t>IFES</w:t>
      </w:r>
    </w:p>
    <w:p w:rsidR="00B407D4" w:rsidRDefault="00505ABA">
      <w:pPr>
        <w:pStyle w:val="versao"/>
        <w:rPr>
          <w:b w:val="0"/>
          <w:sz w:val="22"/>
        </w:rPr>
      </w:pPr>
      <w:r>
        <w:rPr>
          <w:b w:val="0"/>
          <w:sz w:val="22"/>
        </w:rPr>
        <w:t>Campus</w:t>
      </w:r>
      <w:r w:rsidR="00C86DF3">
        <w:rPr>
          <w:b w:val="0"/>
          <w:sz w:val="22"/>
        </w:rPr>
        <w:t xml:space="preserve"> Cachoeiro do Itapemirim</w:t>
      </w:r>
    </w:p>
    <w:p w:rsidR="00B407D4" w:rsidRDefault="000346C7">
      <w:pPr>
        <w:pStyle w:val="versao"/>
        <w:sectPr w:rsidR="00B407D4">
          <w:headerReference w:type="default" r:id="rId9"/>
          <w:footerReference w:type="default" r:id="rId10"/>
          <w:type w:val="continuous"/>
          <w:pgSz w:w="11906" w:h="16838" w:code="9"/>
          <w:pgMar w:top="1701" w:right="1418" w:bottom="1899" w:left="1418" w:header="720" w:footer="1342" w:gutter="0"/>
          <w:cols w:space="720"/>
          <w:titlePg/>
        </w:sectPr>
      </w:pPr>
      <w:r>
        <w:rPr>
          <w:sz w:val="24"/>
        </w:rPr>
        <w:t>http://www.</w:t>
      </w:r>
      <w:r w:rsidR="00C86DF3">
        <w:rPr>
          <w:sz w:val="24"/>
        </w:rPr>
        <w:t>ci.cefetes</w:t>
      </w:r>
      <w:r w:rsidR="00B407D4">
        <w:rPr>
          <w:sz w:val="24"/>
        </w:rPr>
        <w:t>.br</w:t>
      </w:r>
    </w:p>
    <w:p w:rsidR="00B407D4" w:rsidRDefault="00B407D4">
      <w:pPr>
        <w:pStyle w:val="conteudo"/>
        <w:jc w:val="center"/>
        <w:rPr>
          <w:rFonts w:cs="Arial"/>
        </w:rPr>
      </w:pPr>
      <w:r>
        <w:rPr>
          <w:rFonts w:cs="Arial"/>
        </w:rPr>
        <w:lastRenderedPageBreak/>
        <w:t>ÍNDICE</w:t>
      </w:r>
    </w:p>
    <w:p w:rsidR="00920A39" w:rsidRDefault="00B407D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smallCaps/>
          <w:sz w:val="22"/>
        </w:rPr>
        <w:fldChar w:fldCharType="begin"/>
      </w:r>
      <w:r>
        <w:rPr>
          <w:rFonts w:ascii="Arial" w:hAnsi="Arial" w:cs="Arial"/>
          <w:smallCaps/>
          <w:sz w:val="22"/>
        </w:rPr>
        <w:instrText xml:space="preserve"> TOC \o "1-4" </w:instrText>
      </w:r>
      <w:r>
        <w:rPr>
          <w:rFonts w:ascii="Arial" w:hAnsi="Arial" w:cs="Arial"/>
          <w:smallCaps/>
          <w:sz w:val="22"/>
        </w:rPr>
        <w:fldChar w:fldCharType="separate"/>
      </w:r>
      <w:bookmarkStart w:id="0" w:name="_GoBack"/>
      <w:bookmarkEnd w:id="0"/>
      <w:r w:rsidR="00920A39" w:rsidRPr="00FC4FD2">
        <w:rPr>
          <w:rFonts w:cs="Arial"/>
          <w:noProof/>
        </w:rPr>
        <w:t>1.</w:t>
      </w:r>
      <w:r w:rsidR="00920A39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920A39" w:rsidRPr="00FC4FD2">
        <w:rPr>
          <w:rFonts w:cs="Arial"/>
          <w:noProof/>
        </w:rPr>
        <w:t>Introdução</w:t>
      </w:r>
      <w:r w:rsidR="00920A39">
        <w:rPr>
          <w:noProof/>
        </w:rPr>
        <w:tab/>
      </w:r>
      <w:r w:rsidR="00920A39">
        <w:rPr>
          <w:noProof/>
        </w:rPr>
        <w:fldChar w:fldCharType="begin"/>
      </w:r>
      <w:r w:rsidR="00920A39">
        <w:rPr>
          <w:noProof/>
        </w:rPr>
        <w:instrText xml:space="preserve"> PAGEREF _Toc527917747 \h </w:instrText>
      </w:r>
      <w:r w:rsidR="00920A39">
        <w:rPr>
          <w:noProof/>
        </w:rPr>
      </w:r>
      <w:r w:rsidR="00920A39">
        <w:rPr>
          <w:noProof/>
        </w:rPr>
        <w:fldChar w:fldCharType="separate"/>
      </w:r>
      <w:r w:rsidR="00920A39">
        <w:rPr>
          <w:noProof/>
        </w:rPr>
        <w:t>3</w:t>
      </w:r>
      <w:r w:rsidR="00920A39"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iCs/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iCs/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Campos de Preenchimento Obrigatório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Campos de Preenchimento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Campos de Seleção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FC4FD2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Visão geral do Produto/serviço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Descrição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iCs/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iCs/>
          <w:noProof/>
        </w:rPr>
        <w:t>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iCs/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iCs/>
          <w:noProof/>
        </w:rPr>
        <w:t>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0A39" w:rsidRDefault="00920A39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FC4FD2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Requisitos de Processos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Entrar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Sair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Requisitos de Relatórios/Listagens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Alunos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Grade Horária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[RF05]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Atividades Avaliativas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[RF06]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Frequências por Aluno, Disciplina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[RF07]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Boletim por Aluno e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[RF08]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Dados do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[RF09]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Dados da Emeb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[RF10]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Mensagens por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[RF11]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Mensagens por Responsável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FC4FD2">
        <w:rPr>
          <w:rFonts w:cs="Arial"/>
          <w:noProof/>
        </w:rPr>
        <w:t>[RF12]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Listar Calendário Acadêmico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0A39" w:rsidRDefault="00920A39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FC4FD2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Requisitos não funcionais (suplementares)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[RNF01]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[RNF02]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[RNF03]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Logotipo do Ifes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FC4FD2">
        <w:rPr>
          <w:rFonts w:cs="Arial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FC4FD2">
        <w:rPr>
          <w:rFonts w:cs="Arial"/>
          <w:noProof/>
        </w:rPr>
        <w:t>Empacotamento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20A39" w:rsidRDefault="00920A39">
      <w:pPr>
        <w:pStyle w:val="Sumrio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[RNF04]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Entrega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_Toc527917780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07D4" w:rsidRDefault="00B407D4">
      <w:pPr>
        <w:rPr>
          <w:rFonts w:ascii="Arial" w:hAnsi="Arial" w:cs="Arial"/>
        </w:rPr>
      </w:pPr>
      <w:r>
        <w:rPr>
          <w:rFonts w:ascii="Arial" w:hAnsi="Arial" w:cs="Arial"/>
          <w:smallCaps/>
          <w:sz w:val="22"/>
        </w:rPr>
        <w:fldChar w:fldCharType="end"/>
      </w:r>
    </w:p>
    <w:p w:rsidR="00B407D4" w:rsidRDefault="00B407D4">
      <w:pPr>
        <w:rPr>
          <w:rFonts w:ascii="Arial" w:hAnsi="Arial" w:cs="Arial"/>
        </w:rPr>
        <w:sectPr w:rsidR="00B407D4">
          <w:footerReference w:type="default" r:id="rId11"/>
          <w:pgSz w:w="11906" w:h="16838" w:code="9"/>
          <w:pgMar w:top="1701" w:right="1418" w:bottom="1899" w:left="1418" w:header="720" w:footer="732" w:gutter="0"/>
          <w:cols w:space="720"/>
        </w:sectPr>
      </w:pPr>
    </w:p>
    <w:p w:rsidR="00B407D4" w:rsidRDefault="00B407D4">
      <w:pPr>
        <w:pStyle w:val="Ttulo1"/>
        <w:rPr>
          <w:rFonts w:cs="Arial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Ref197341022"/>
      <w:bookmarkStart w:id="8" w:name="_Ref197341044"/>
      <w:bookmarkStart w:id="9" w:name="_Toc527917747"/>
      <w:r>
        <w:rPr>
          <w:rFonts w:cs="Arial"/>
        </w:rP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4911F4">
        <w:rPr>
          <w:rFonts w:ascii="Arial" w:hAnsi="Arial" w:cs="Arial"/>
          <w:sz w:val="22"/>
        </w:rPr>
        <w:t>Aplicativo Móvel Educacional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6110A7">
        <w:rPr>
          <w:rFonts w:ascii="Arial" w:hAnsi="Arial" w:cs="Arial"/>
          <w:sz w:val="22"/>
        </w:rPr>
        <w:t xml:space="preserve">Aplicativo Móvel Educacional </w:t>
      </w:r>
      <w:r>
        <w:rPr>
          <w:rFonts w:ascii="Arial" w:hAnsi="Arial" w:cs="Arial"/>
          <w:sz w:val="22"/>
        </w:rPr>
        <w:t>e estão organizadas como descrito abaixo: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B407D4" w:rsidRDefault="00B407D4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4 - </w:t>
      </w:r>
      <w:r w:rsidR="002F31CB">
        <w:rPr>
          <w:rFonts w:ascii="Arial" w:hAnsi="Arial" w:cs="Arial"/>
          <w:b/>
          <w:sz w:val="22"/>
        </w:rPr>
        <w:t>Requisitos Não Funcionais e Regras de Negócio:</w:t>
      </w:r>
      <w:r>
        <w:rPr>
          <w:rFonts w:ascii="Arial" w:hAnsi="Arial" w:cs="Arial"/>
          <w:sz w:val="22"/>
        </w:rPr>
        <w:t xml:space="preserve"> especifica todos os requisitos não funcionais do produto/serviço, divididos em requisitos de usabilidade, confiabilidade, desempenho, segurança, distribuição, adequação a padrões e requisitos de hardware e software.</w:t>
      </w:r>
    </w:p>
    <w:p w:rsidR="00B407D4" w:rsidRDefault="00B407D4">
      <w:pPr>
        <w:pStyle w:val="Ttulo2"/>
        <w:rPr>
          <w:rFonts w:cs="Arial"/>
        </w:rPr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527917748"/>
      <w:r>
        <w:rPr>
          <w:rFonts w:cs="Arial"/>
        </w:rPr>
        <w:t xml:space="preserve">Convenções, termos e </w:t>
      </w:r>
      <w:bookmarkEnd w:id="10"/>
      <w:bookmarkEnd w:id="11"/>
      <w:bookmarkEnd w:id="12"/>
      <w:bookmarkEnd w:id="13"/>
      <w:bookmarkEnd w:id="14"/>
      <w:bookmarkEnd w:id="15"/>
      <w:r>
        <w:rPr>
          <w:rFonts w:cs="Arial"/>
        </w:rPr>
        <w:t>abreviações</w:t>
      </w:r>
      <w:bookmarkEnd w:id="16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B407D4" w:rsidRDefault="00B407D4">
      <w:pPr>
        <w:pStyle w:val="Ttulo3"/>
        <w:rPr>
          <w:rFonts w:cs="Arial"/>
          <w:i/>
          <w:iCs/>
          <w:sz w:val="22"/>
        </w:rPr>
      </w:pPr>
      <w:bookmarkStart w:id="17" w:name="_Toc468086043"/>
      <w:bookmarkStart w:id="18" w:name="_Toc527917749"/>
      <w:r>
        <w:rPr>
          <w:rFonts w:cs="Arial"/>
          <w:i/>
          <w:iCs/>
          <w:sz w:val="22"/>
        </w:rPr>
        <w:t xml:space="preserve">Identificação dos </w:t>
      </w:r>
      <w:bookmarkEnd w:id="17"/>
      <w:r>
        <w:rPr>
          <w:rFonts w:cs="Arial"/>
          <w:i/>
          <w:iCs/>
          <w:sz w:val="22"/>
        </w:rPr>
        <w:t>Requisitos</w:t>
      </w:r>
      <w:bookmarkEnd w:id="18"/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B407D4" w:rsidRDefault="00B407D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[identificador de tipo de requisito.identificador do requisito]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identificador de tipo de requisito pode ser: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requisito funcional </w:t>
      </w:r>
    </w:p>
    <w:p w:rsidR="00B407D4" w:rsidRDefault="00B407D4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B407D4" w:rsidRDefault="00B407D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r w:rsidR="002B0ED8">
        <w:rPr>
          <w:rFonts w:ascii="Arial" w:hAnsi="Arial" w:cs="Arial"/>
          <w:sz w:val="22"/>
        </w:rPr>
        <w:t>sequencialmente</w:t>
      </w:r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B407D4" w:rsidRPr="00036A5C" w:rsidRDefault="00B407D4">
      <w:pPr>
        <w:rPr>
          <w:rFonts w:ascii="Arial" w:hAnsi="Arial" w:cs="Arial"/>
          <w:sz w:val="22"/>
          <w:lang w:val="fr-FR"/>
        </w:rPr>
      </w:pPr>
      <w:r w:rsidRPr="00036A5C">
        <w:rPr>
          <w:rFonts w:ascii="Arial" w:hAnsi="Arial" w:cs="Arial"/>
          <w:sz w:val="22"/>
          <w:lang w:val="fr-FR"/>
        </w:rPr>
        <w:t>Ex: RF001, RF002, RNF001, RNF002.</w:t>
      </w:r>
    </w:p>
    <w:p w:rsidR="0032227C" w:rsidRPr="0032227C" w:rsidRDefault="0032227C" w:rsidP="0032227C">
      <w:pPr>
        <w:pStyle w:val="Ttulo3"/>
        <w:rPr>
          <w:rFonts w:cs="Arial"/>
          <w:sz w:val="22"/>
        </w:rPr>
      </w:pPr>
      <w:bookmarkStart w:id="19" w:name="_Toc527917750"/>
      <w:r>
        <w:rPr>
          <w:rFonts w:cs="Arial"/>
          <w:sz w:val="22"/>
        </w:rPr>
        <w:t>Campos de Preenchimento Obrigatório</w:t>
      </w:r>
      <w:bookmarkEnd w:id="19"/>
    </w:p>
    <w:p w:rsidR="0032227C" w:rsidRDefault="00661176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(*) serão considerados de preenchimento obrigatório.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20" w:name="_Toc527917751"/>
      <w:r>
        <w:rPr>
          <w:rFonts w:cs="Arial"/>
          <w:sz w:val="22"/>
        </w:rPr>
        <w:t>Campos de Preenchimento</w:t>
      </w:r>
      <w:bookmarkEnd w:id="20"/>
    </w:p>
    <w:p w:rsidR="00F864BB" w:rsidRDefault="00F864BB" w:rsidP="00F864BB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696F48">
        <w:rPr>
          <w:noProof/>
        </w:rPr>
        <w:object w:dxaOrig="285" w:dyaOrig="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pt;height:8pt;mso-width-percent:0;mso-height-percent:0;mso-width-percent:0;mso-height-percent:0" o:ole="">
            <v:imagedata r:id="rId12" o:title=""/>
          </v:shape>
          <o:OLEObject Type="Embed" ProgID="PBrush" ShapeID="_x0000_i1028" DrawAspect="Content" ObjectID="_1601659580" r:id="rId13"/>
        </w:object>
      </w:r>
      <w:r>
        <w:rPr>
          <w:rFonts w:ascii="Arial" w:hAnsi="Arial" w:cs="Arial"/>
          <w:sz w:val="22"/>
        </w:rPr>
        <w:t xml:space="preserve">) serão considerados de preenchimento </w:t>
      </w:r>
      <w:r w:rsidR="00EF1A31">
        <w:rPr>
          <w:rFonts w:ascii="Arial" w:hAnsi="Arial" w:cs="Arial"/>
          <w:sz w:val="22"/>
        </w:rPr>
        <w:t>via teclado</w:t>
      </w:r>
      <w:r>
        <w:rPr>
          <w:rFonts w:ascii="Arial" w:hAnsi="Arial" w:cs="Arial"/>
          <w:sz w:val="22"/>
        </w:rPr>
        <w:t>.</w:t>
      </w:r>
    </w:p>
    <w:p w:rsidR="00F864BB" w:rsidRPr="0032227C" w:rsidRDefault="00F864BB" w:rsidP="00F864BB">
      <w:pPr>
        <w:pStyle w:val="Ttulo3"/>
        <w:rPr>
          <w:rFonts w:cs="Arial"/>
          <w:sz w:val="22"/>
        </w:rPr>
      </w:pPr>
      <w:bookmarkStart w:id="21" w:name="_Toc527917752"/>
      <w:r>
        <w:rPr>
          <w:rFonts w:cs="Arial"/>
          <w:sz w:val="22"/>
        </w:rPr>
        <w:lastRenderedPageBreak/>
        <w:t>Campos de Seleção</w:t>
      </w:r>
      <w:bookmarkEnd w:id="21"/>
    </w:p>
    <w:p w:rsidR="00F864BB" w:rsidRDefault="00F864BB" w:rsidP="0032227C">
      <w:pPr>
        <w:pStyle w:val="Commarcadores"/>
        <w:numPr>
          <w:ilvl w:val="0"/>
          <w:numId w:val="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Todos os campos das tabelas identificados com o símbolo (</w:t>
      </w:r>
      <w:r w:rsidR="00696F48">
        <w:rPr>
          <w:noProof/>
        </w:rPr>
        <w:object w:dxaOrig="255" w:dyaOrig="180">
          <v:shape id="_x0000_i1027" type="#_x0000_t75" alt="" style="width:13pt;height:9pt;mso-width-percent:0;mso-height-percent:0;mso-width-percent:0;mso-height-percent:0" o:ole="">
            <v:imagedata r:id="rId14" o:title=""/>
          </v:shape>
          <o:OLEObject Type="Embed" ProgID="PBrush" ShapeID="_x0000_i1027" DrawAspect="Content" ObjectID="_1601659581" r:id="rId15"/>
        </w:object>
      </w:r>
      <w:r>
        <w:rPr>
          <w:rFonts w:ascii="Arial" w:hAnsi="Arial" w:cs="Arial"/>
          <w:sz w:val="22"/>
        </w:rPr>
        <w:t xml:space="preserve">) serão considerados de </w:t>
      </w:r>
      <w:r w:rsidR="00EF1A31">
        <w:rPr>
          <w:rFonts w:ascii="Arial" w:hAnsi="Arial" w:cs="Arial"/>
          <w:sz w:val="22"/>
        </w:rPr>
        <w:t>seleção (por exemplo, via caixa de combinação)</w:t>
      </w:r>
      <w:r>
        <w:rPr>
          <w:rFonts w:ascii="Arial" w:hAnsi="Arial" w:cs="Arial"/>
          <w:sz w:val="22"/>
        </w:rPr>
        <w:t>.</w:t>
      </w:r>
    </w:p>
    <w:p w:rsidR="00B407D4" w:rsidRDefault="00B407D4">
      <w:pPr>
        <w:pStyle w:val="Ttulo1"/>
        <w:rPr>
          <w:rFonts w:cs="Arial"/>
        </w:rPr>
      </w:pPr>
      <w:bookmarkStart w:id="22" w:name="_Hlt467473290"/>
      <w:bookmarkStart w:id="23" w:name="_Toc467473443"/>
      <w:bookmarkStart w:id="24" w:name="_Toc467473975"/>
      <w:bookmarkStart w:id="25" w:name="_Toc467477714"/>
      <w:bookmarkStart w:id="26" w:name="_Toc467494868"/>
      <w:bookmarkStart w:id="27" w:name="_Toc467495238"/>
      <w:bookmarkStart w:id="28" w:name="_Toc468086046"/>
      <w:bookmarkStart w:id="29" w:name="_Toc527917753"/>
      <w:bookmarkEnd w:id="22"/>
      <w:r>
        <w:rPr>
          <w:rFonts w:cs="Arial"/>
        </w:rPr>
        <w:t xml:space="preserve">Visão geral do </w:t>
      </w:r>
      <w:bookmarkEnd w:id="23"/>
      <w:bookmarkEnd w:id="24"/>
      <w:bookmarkEnd w:id="25"/>
      <w:bookmarkEnd w:id="26"/>
      <w:bookmarkEnd w:id="27"/>
      <w:bookmarkEnd w:id="28"/>
      <w:r>
        <w:rPr>
          <w:rFonts w:cs="Arial"/>
        </w:rPr>
        <w:t>Produto/serviço</w:t>
      </w:r>
      <w:bookmarkEnd w:id="29"/>
    </w:p>
    <w:p w:rsidR="00CB679C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É proposto o desenvolvimento de um </w:t>
      </w:r>
      <w:bookmarkStart w:id="30" w:name="OLE_LINK1"/>
      <w:bookmarkStart w:id="31" w:name="OLE_LINK2"/>
      <w:r w:rsidR="00D83CCA">
        <w:rPr>
          <w:rFonts w:ascii="Arial" w:hAnsi="Arial" w:cs="Arial"/>
          <w:sz w:val="22"/>
        </w:rPr>
        <w:t xml:space="preserve">Aplicativo </w:t>
      </w:r>
      <w:r w:rsidR="005E3BAE">
        <w:rPr>
          <w:rFonts w:ascii="Arial" w:hAnsi="Arial" w:cs="Arial"/>
          <w:sz w:val="22"/>
        </w:rPr>
        <w:t>Móvel</w:t>
      </w:r>
      <w:r w:rsidR="00CB679C">
        <w:rPr>
          <w:rFonts w:ascii="Arial" w:hAnsi="Arial" w:cs="Arial"/>
          <w:sz w:val="22"/>
        </w:rPr>
        <w:t xml:space="preserve"> Educacional</w:t>
      </w:r>
      <w:bookmarkEnd w:id="30"/>
      <w:bookmarkEnd w:id="31"/>
      <w:r>
        <w:rPr>
          <w:rFonts w:ascii="Arial" w:hAnsi="Arial" w:cs="Arial"/>
          <w:sz w:val="22"/>
        </w:rPr>
        <w:t xml:space="preserve">, </w:t>
      </w:r>
      <w:r w:rsidR="00847F1B">
        <w:rPr>
          <w:rFonts w:ascii="Arial" w:hAnsi="Arial" w:cs="Arial"/>
          <w:sz w:val="22"/>
        </w:rPr>
        <w:t xml:space="preserve">que </w:t>
      </w:r>
      <w:r w:rsidR="00CB679C">
        <w:rPr>
          <w:rFonts w:ascii="Arial" w:hAnsi="Arial" w:cs="Arial"/>
          <w:sz w:val="22"/>
        </w:rPr>
        <w:t>possibilitará</w:t>
      </w:r>
      <w:r w:rsidR="00847F1B">
        <w:rPr>
          <w:rFonts w:ascii="Arial" w:hAnsi="Arial" w:cs="Arial"/>
          <w:sz w:val="22"/>
        </w:rPr>
        <w:t xml:space="preserve"> a pais e </w:t>
      </w:r>
      <w:r w:rsidR="008A0C8E">
        <w:rPr>
          <w:rFonts w:ascii="Arial" w:hAnsi="Arial" w:cs="Arial"/>
          <w:sz w:val="22"/>
        </w:rPr>
        <w:t>estudantes</w:t>
      </w:r>
      <w:r w:rsidR="00847F1B">
        <w:rPr>
          <w:rFonts w:ascii="Arial" w:hAnsi="Arial" w:cs="Arial"/>
          <w:sz w:val="22"/>
        </w:rPr>
        <w:t xml:space="preserve"> </w:t>
      </w:r>
      <w:r w:rsidR="004370A6">
        <w:rPr>
          <w:rFonts w:ascii="Arial" w:hAnsi="Arial" w:cs="Arial"/>
          <w:sz w:val="22"/>
        </w:rPr>
        <w:t>uma maior acessibilidade aos</w:t>
      </w:r>
      <w:r w:rsidR="00CB679C">
        <w:rPr>
          <w:rFonts w:ascii="Arial" w:hAnsi="Arial" w:cs="Arial"/>
          <w:sz w:val="22"/>
        </w:rPr>
        <w:t xml:space="preserve"> dados acadêmicos</w:t>
      </w:r>
      <w:r w:rsidR="004370A6">
        <w:rPr>
          <w:rFonts w:ascii="Arial" w:hAnsi="Arial" w:cs="Arial"/>
          <w:sz w:val="22"/>
        </w:rPr>
        <w:t>, permitindo sua consulta</w:t>
      </w:r>
      <w:r w:rsidR="008D4A5F">
        <w:rPr>
          <w:rFonts w:ascii="Arial" w:hAnsi="Arial" w:cs="Arial"/>
          <w:sz w:val="22"/>
        </w:rPr>
        <w:t xml:space="preserve"> em tempo real</w:t>
      </w:r>
      <w:r w:rsidR="00CB679C">
        <w:rPr>
          <w:rFonts w:ascii="Arial" w:hAnsi="Arial" w:cs="Arial"/>
          <w:sz w:val="22"/>
        </w:rPr>
        <w:t>. O objetivo do sistema é contribuir para o aperfeiçoamento do engajamento pedagógico entre família e escol</w:t>
      </w:r>
      <w:r w:rsidR="00355E0D">
        <w:rPr>
          <w:rFonts w:ascii="Arial" w:hAnsi="Arial" w:cs="Arial"/>
          <w:sz w:val="22"/>
        </w:rPr>
        <w:t>a</w:t>
      </w:r>
      <w:r w:rsidR="00CB679C">
        <w:rPr>
          <w:rFonts w:ascii="Arial" w:hAnsi="Arial" w:cs="Arial"/>
          <w:sz w:val="22"/>
        </w:rPr>
        <w:t>.</w:t>
      </w:r>
    </w:p>
    <w:p w:rsidR="007324B5" w:rsidRDefault="00A4213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Deverão </w:t>
      </w:r>
      <w:r w:rsidR="00AF04EA">
        <w:rPr>
          <w:rFonts w:ascii="Arial" w:hAnsi="Arial" w:cs="Arial"/>
          <w:sz w:val="22"/>
        </w:rPr>
        <w:t xml:space="preserve">ser </w:t>
      </w:r>
      <w:r w:rsidR="00E76ACE">
        <w:rPr>
          <w:rFonts w:ascii="Arial" w:hAnsi="Arial" w:cs="Arial"/>
          <w:sz w:val="22"/>
        </w:rPr>
        <w:t xml:space="preserve">visualizados dados de tarefas e avaliações aplicadas pelo professor, </w:t>
      </w:r>
      <w:r w:rsidR="004343A7">
        <w:rPr>
          <w:rFonts w:ascii="Arial" w:hAnsi="Arial" w:cs="Arial"/>
          <w:sz w:val="22"/>
        </w:rPr>
        <w:t>assim como</w:t>
      </w:r>
      <w:r w:rsidR="00E76ACE">
        <w:rPr>
          <w:rFonts w:ascii="Arial" w:hAnsi="Arial" w:cs="Arial"/>
          <w:sz w:val="22"/>
        </w:rPr>
        <w:t xml:space="preserve"> seus </w:t>
      </w:r>
      <w:r w:rsidR="0072092A">
        <w:rPr>
          <w:rFonts w:ascii="Arial" w:hAnsi="Arial" w:cs="Arial"/>
          <w:sz w:val="22"/>
        </w:rPr>
        <w:t>respectivos r</w:t>
      </w:r>
      <w:r w:rsidR="00E76ACE">
        <w:rPr>
          <w:rFonts w:ascii="Arial" w:hAnsi="Arial" w:cs="Arial"/>
          <w:sz w:val="22"/>
        </w:rPr>
        <w:t>esultados</w:t>
      </w:r>
      <w:r w:rsidR="0081216A">
        <w:rPr>
          <w:rFonts w:ascii="Arial" w:hAnsi="Arial" w:cs="Arial"/>
          <w:sz w:val="22"/>
        </w:rPr>
        <w:t>.</w:t>
      </w:r>
      <w:r w:rsidR="00B666B5">
        <w:rPr>
          <w:rFonts w:ascii="Arial" w:hAnsi="Arial" w:cs="Arial"/>
          <w:sz w:val="22"/>
        </w:rPr>
        <w:t xml:space="preserve"> Será possível também o acompanhamento das frequências do aluno, sendo </w:t>
      </w:r>
      <w:r w:rsidR="0055736C">
        <w:rPr>
          <w:rFonts w:ascii="Arial" w:hAnsi="Arial" w:cs="Arial"/>
          <w:sz w:val="22"/>
        </w:rPr>
        <w:t>permitido a visualização</w:t>
      </w:r>
      <w:r w:rsidR="009E2403">
        <w:rPr>
          <w:rFonts w:ascii="Arial" w:hAnsi="Arial" w:cs="Arial"/>
          <w:sz w:val="22"/>
        </w:rPr>
        <w:t xml:space="preserve"> d</w:t>
      </w:r>
      <w:r w:rsidR="00B666B5">
        <w:rPr>
          <w:rFonts w:ascii="Arial" w:hAnsi="Arial" w:cs="Arial"/>
          <w:sz w:val="22"/>
        </w:rPr>
        <w:t xml:space="preserve">o conteúdo ministrado em </w:t>
      </w:r>
      <w:r w:rsidR="00FB68A4">
        <w:rPr>
          <w:rFonts w:ascii="Arial" w:hAnsi="Arial" w:cs="Arial"/>
          <w:sz w:val="22"/>
        </w:rPr>
        <w:t>sala de aula</w:t>
      </w:r>
      <w:r w:rsidR="00B666B5">
        <w:rPr>
          <w:rFonts w:ascii="Arial" w:hAnsi="Arial" w:cs="Arial"/>
          <w:sz w:val="22"/>
        </w:rPr>
        <w:t>.</w:t>
      </w:r>
    </w:p>
    <w:p w:rsidR="00853CAF" w:rsidRDefault="00853C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horário d</w:t>
      </w:r>
      <w:r w:rsidR="00437E48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aulas referente ao aluno ficará disponível para visualização, com as respectivas disciplinas cursadas pelo </w:t>
      </w:r>
      <w:r w:rsidR="009F490B">
        <w:rPr>
          <w:rFonts w:ascii="Arial" w:hAnsi="Arial" w:cs="Arial"/>
          <w:sz w:val="22"/>
        </w:rPr>
        <w:t>mesmo</w:t>
      </w:r>
      <w:r>
        <w:rPr>
          <w:rFonts w:ascii="Arial" w:hAnsi="Arial" w:cs="Arial"/>
          <w:sz w:val="22"/>
        </w:rPr>
        <w:t xml:space="preserve"> no ano letivo corrente.</w:t>
      </w:r>
    </w:p>
    <w:p w:rsidR="00A4213C" w:rsidRDefault="00AF04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deverá </w:t>
      </w:r>
      <w:r w:rsidR="00A60309">
        <w:rPr>
          <w:rFonts w:ascii="Arial" w:hAnsi="Arial" w:cs="Arial"/>
          <w:sz w:val="22"/>
        </w:rPr>
        <w:t xml:space="preserve">possibilitar </w:t>
      </w:r>
      <w:r w:rsidR="00086B1D">
        <w:rPr>
          <w:rFonts w:ascii="Arial" w:hAnsi="Arial" w:cs="Arial"/>
          <w:sz w:val="22"/>
        </w:rPr>
        <w:t xml:space="preserve">aos usuários </w:t>
      </w:r>
      <w:r w:rsidR="00A60309">
        <w:rPr>
          <w:rFonts w:ascii="Arial" w:hAnsi="Arial" w:cs="Arial"/>
          <w:sz w:val="22"/>
        </w:rPr>
        <w:t xml:space="preserve">a visualização </w:t>
      </w:r>
      <w:r w:rsidR="00086B1D">
        <w:rPr>
          <w:rFonts w:ascii="Arial" w:hAnsi="Arial" w:cs="Arial"/>
          <w:sz w:val="22"/>
        </w:rPr>
        <w:t>de mensagens informativas, que poderão ser enviadas pela</w:t>
      </w:r>
      <w:r w:rsidR="00A60309">
        <w:rPr>
          <w:rFonts w:ascii="Arial" w:hAnsi="Arial" w:cs="Arial"/>
          <w:sz w:val="22"/>
        </w:rPr>
        <w:t xml:space="preserve"> secretaria de educação, pela escola </w:t>
      </w:r>
      <w:r w:rsidR="00E84D07">
        <w:rPr>
          <w:rFonts w:ascii="Arial" w:hAnsi="Arial" w:cs="Arial"/>
          <w:sz w:val="22"/>
        </w:rPr>
        <w:t>ou</w:t>
      </w:r>
      <w:r w:rsidR="00A60309">
        <w:rPr>
          <w:rFonts w:ascii="Arial" w:hAnsi="Arial" w:cs="Arial"/>
          <w:sz w:val="22"/>
        </w:rPr>
        <w:t xml:space="preserve"> pelo professor.</w:t>
      </w:r>
    </w:p>
    <w:p w:rsidR="005137A7" w:rsidRDefault="00E633B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</w:t>
      </w:r>
      <w:r w:rsidR="00500D02">
        <w:rPr>
          <w:rFonts w:ascii="Arial" w:hAnsi="Arial" w:cs="Arial"/>
          <w:sz w:val="22"/>
        </w:rPr>
        <w:t>software</w:t>
      </w:r>
      <w:r>
        <w:rPr>
          <w:rFonts w:ascii="Arial" w:hAnsi="Arial" w:cs="Arial"/>
          <w:sz w:val="22"/>
        </w:rPr>
        <w:t xml:space="preserve"> permitirá a visualização do calendário acadêmico municipal, com as datas definidas pela secretaria de educação.</w:t>
      </w:r>
    </w:p>
    <w:p w:rsidR="00850997" w:rsidRDefault="0085099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Poderão ser visualizados dados </w:t>
      </w:r>
      <w:r w:rsidR="00395F95">
        <w:rPr>
          <w:rFonts w:ascii="Arial" w:hAnsi="Arial" w:cs="Arial"/>
          <w:sz w:val="22"/>
        </w:rPr>
        <w:t xml:space="preserve">cadastrais </w:t>
      </w:r>
      <w:r>
        <w:rPr>
          <w:rFonts w:ascii="Arial" w:hAnsi="Arial" w:cs="Arial"/>
          <w:sz w:val="22"/>
        </w:rPr>
        <w:t xml:space="preserve">básicos </w:t>
      </w:r>
      <w:r w:rsidR="00796EFE">
        <w:rPr>
          <w:rFonts w:ascii="Arial" w:hAnsi="Arial" w:cs="Arial"/>
          <w:sz w:val="22"/>
        </w:rPr>
        <w:t>referentes ao aluno, bem como dados da escola na qual o mesmo estuda.</w:t>
      </w:r>
    </w:p>
    <w:p w:rsidR="00B407D4" w:rsidRDefault="00B407D4">
      <w:pPr>
        <w:pStyle w:val="Ttulo2"/>
        <w:rPr>
          <w:rFonts w:cs="Arial"/>
        </w:rPr>
      </w:pPr>
      <w:bookmarkStart w:id="32" w:name="_Toc467473445"/>
      <w:bookmarkStart w:id="33" w:name="_Toc467473977"/>
      <w:bookmarkStart w:id="34" w:name="_Toc467477716"/>
      <w:bookmarkStart w:id="35" w:name="_Toc467494870"/>
      <w:bookmarkStart w:id="36" w:name="_Toc467495240"/>
      <w:bookmarkStart w:id="37" w:name="_Toc468086048"/>
      <w:bookmarkStart w:id="38" w:name="_Toc527917754"/>
      <w:r>
        <w:rPr>
          <w:rFonts w:cs="Arial"/>
        </w:rPr>
        <w:t>Descrição do cliente</w:t>
      </w:r>
      <w:bookmarkEnd w:id="38"/>
    </w:p>
    <w:p w:rsidR="005110D7" w:rsidRDefault="00FA3EFE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Cia de Tecnologia da Informação de Cachoeiro de Itapemirim </w:t>
      </w:r>
      <w:r w:rsidR="00E4747B">
        <w:rPr>
          <w:rFonts w:ascii="Arial" w:hAnsi="Arial" w:cs="Arial"/>
          <w:i w:val="0"/>
          <w:sz w:val="22"/>
        </w:rPr>
        <w:t>–</w:t>
      </w:r>
      <w:r>
        <w:rPr>
          <w:rFonts w:ascii="Arial" w:hAnsi="Arial" w:cs="Arial"/>
          <w:i w:val="0"/>
          <w:sz w:val="22"/>
        </w:rPr>
        <w:t xml:space="preserve"> DATACI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Endereço: Rua 25 de Março, 28, Centro, Cachoeiro de Itapemirim, ES</w:t>
      </w:r>
    </w:p>
    <w:p w:rsidR="00E4747B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Telefone: </w:t>
      </w:r>
      <w:r w:rsidR="00845853">
        <w:rPr>
          <w:rFonts w:ascii="Arial" w:hAnsi="Arial" w:cs="Arial"/>
          <w:i w:val="0"/>
          <w:sz w:val="22"/>
        </w:rPr>
        <w:t>(28) 3521-2001</w:t>
      </w:r>
    </w:p>
    <w:p w:rsidR="00E4747B" w:rsidRPr="00A25F77" w:rsidRDefault="00E4747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Diretor Presidente: Carlos Henrique Salgado</w:t>
      </w:r>
    </w:p>
    <w:p w:rsidR="00B407D4" w:rsidRDefault="00B407D4">
      <w:pPr>
        <w:pStyle w:val="Ttulo2"/>
        <w:rPr>
          <w:rFonts w:cs="Arial"/>
        </w:rPr>
      </w:pPr>
      <w:bookmarkStart w:id="39" w:name="_Toc527917755"/>
      <w:r>
        <w:rPr>
          <w:rFonts w:cs="Arial"/>
        </w:rPr>
        <w:t>Descrição dos usuários</w:t>
      </w:r>
      <w:bookmarkEnd w:id="32"/>
      <w:bookmarkEnd w:id="33"/>
      <w:bookmarkEnd w:id="34"/>
      <w:bookmarkEnd w:id="35"/>
      <w:bookmarkEnd w:id="36"/>
      <w:bookmarkEnd w:id="37"/>
      <w:bookmarkEnd w:id="39"/>
    </w:p>
    <w:p w:rsidR="000920AA" w:rsidRDefault="00960A5A" w:rsidP="000920AA">
      <w:pPr>
        <w:pStyle w:val="Ttulo3"/>
        <w:rPr>
          <w:rFonts w:cs="Arial"/>
          <w:i/>
          <w:iCs/>
          <w:sz w:val="22"/>
        </w:rPr>
      </w:pPr>
      <w:bookmarkStart w:id="40" w:name="_Ref471361536"/>
      <w:bookmarkStart w:id="41" w:name="_Toc527917756"/>
      <w:r>
        <w:rPr>
          <w:rFonts w:cs="Arial"/>
          <w:i/>
          <w:iCs/>
          <w:sz w:val="22"/>
        </w:rPr>
        <w:t>Responsável</w:t>
      </w:r>
      <w:bookmarkEnd w:id="41"/>
    </w:p>
    <w:p w:rsidR="004A2C45" w:rsidRDefault="004437F2" w:rsidP="004A2C4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os dados de todos os alunos vinculados a ele, podendo alternar entre os mesmos. </w:t>
      </w:r>
      <w:r w:rsidR="00942D2F">
        <w:rPr>
          <w:rFonts w:ascii="Arial" w:hAnsi="Arial" w:cs="Arial"/>
          <w:sz w:val="22"/>
        </w:rPr>
        <w:t>Neste perfil será possível visualizar</w:t>
      </w:r>
      <w:r w:rsidR="00880899">
        <w:rPr>
          <w:rFonts w:ascii="Arial" w:hAnsi="Arial" w:cs="Arial"/>
          <w:sz w:val="22"/>
        </w:rPr>
        <w:t>,</w:t>
      </w:r>
      <w:r w:rsidR="00942D2F">
        <w:rPr>
          <w:rFonts w:ascii="Arial" w:hAnsi="Arial" w:cs="Arial"/>
          <w:sz w:val="22"/>
        </w:rPr>
        <w:t xml:space="preserve"> </w:t>
      </w:r>
      <w:r w:rsidR="00880899">
        <w:rPr>
          <w:rFonts w:ascii="Arial" w:hAnsi="Arial" w:cs="Arial"/>
          <w:sz w:val="22"/>
        </w:rPr>
        <w:t xml:space="preserve">além das mensagens com destino a ele mesmo, </w:t>
      </w:r>
      <w:r w:rsidR="00942D2F">
        <w:rPr>
          <w:rFonts w:ascii="Arial" w:hAnsi="Arial" w:cs="Arial"/>
          <w:sz w:val="22"/>
        </w:rPr>
        <w:t>mensagens enviadas para os alunos vinculados.</w:t>
      </w:r>
    </w:p>
    <w:p w:rsidR="00051FA7" w:rsidRDefault="00960A5A" w:rsidP="00051FA7">
      <w:pPr>
        <w:pStyle w:val="Ttulo3"/>
        <w:rPr>
          <w:rFonts w:cs="Arial"/>
          <w:i/>
          <w:iCs/>
          <w:sz w:val="22"/>
        </w:rPr>
      </w:pPr>
      <w:bookmarkStart w:id="42" w:name="_Toc527917757"/>
      <w:r>
        <w:rPr>
          <w:rFonts w:cs="Arial"/>
          <w:i/>
          <w:iCs/>
          <w:sz w:val="22"/>
        </w:rPr>
        <w:t>Aluno</w:t>
      </w:r>
      <w:bookmarkEnd w:id="42"/>
    </w:p>
    <w:p w:rsidR="00F875D2" w:rsidRDefault="004437F2" w:rsidP="00960A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usuário poderá visualizar somente os dados referentes a ele mesmo, bem como </w:t>
      </w:r>
      <w:r w:rsidR="000976B6">
        <w:rPr>
          <w:rFonts w:ascii="Arial" w:hAnsi="Arial" w:cs="Arial"/>
          <w:sz w:val="22"/>
        </w:rPr>
        <w:t xml:space="preserve">suas </w:t>
      </w:r>
      <w:r>
        <w:rPr>
          <w:rFonts w:ascii="Arial" w:hAnsi="Arial" w:cs="Arial"/>
          <w:sz w:val="22"/>
        </w:rPr>
        <w:t>mensagens</w:t>
      </w:r>
      <w:r w:rsidR="00AD58EC">
        <w:rPr>
          <w:rFonts w:ascii="Arial" w:hAnsi="Arial" w:cs="Arial"/>
          <w:sz w:val="22"/>
        </w:rPr>
        <w:t xml:space="preserve"> respectivas</w:t>
      </w:r>
      <w:r w:rsidR="000976B6">
        <w:rPr>
          <w:rFonts w:ascii="Arial" w:hAnsi="Arial" w:cs="Arial"/>
          <w:sz w:val="22"/>
        </w:rPr>
        <w:t>.</w:t>
      </w:r>
    </w:p>
    <w:p w:rsidR="00F875D2" w:rsidRPr="004A2C45" w:rsidRDefault="00F875D2" w:rsidP="004A2C45">
      <w:pPr>
        <w:rPr>
          <w:rFonts w:ascii="Arial" w:hAnsi="Arial" w:cs="Arial"/>
          <w:sz w:val="22"/>
        </w:rPr>
      </w:pPr>
    </w:p>
    <w:p w:rsidR="00B407D4" w:rsidRDefault="00B407D4">
      <w:pPr>
        <w:pStyle w:val="Ttulo1"/>
        <w:rPr>
          <w:rFonts w:cs="Arial"/>
        </w:rPr>
      </w:pPr>
      <w:bookmarkStart w:id="43" w:name="_Toc467473449"/>
      <w:bookmarkStart w:id="44" w:name="_Toc467473981"/>
      <w:bookmarkStart w:id="45" w:name="_Toc467477720"/>
      <w:bookmarkStart w:id="46" w:name="_Toc467494874"/>
      <w:bookmarkStart w:id="47" w:name="_Toc467495244"/>
      <w:bookmarkStart w:id="48" w:name="_Toc468086052"/>
      <w:bookmarkStart w:id="49" w:name="_Toc527917758"/>
      <w:r>
        <w:rPr>
          <w:rFonts w:cs="Arial"/>
        </w:rPr>
        <w:lastRenderedPageBreak/>
        <w:t>Requisitos funcionais</w:t>
      </w:r>
      <w:bookmarkEnd w:id="40"/>
      <w:bookmarkEnd w:id="43"/>
      <w:bookmarkEnd w:id="44"/>
      <w:bookmarkEnd w:id="45"/>
      <w:bookmarkEnd w:id="46"/>
      <w:bookmarkEnd w:id="47"/>
      <w:bookmarkEnd w:id="48"/>
      <w:bookmarkEnd w:id="49"/>
    </w:p>
    <w:p w:rsidR="00815727" w:rsidRDefault="002D032F" w:rsidP="00815727">
      <w:pPr>
        <w:pStyle w:val="Ttulo2"/>
        <w:rPr>
          <w:rFonts w:cs="Arial"/>
        </w:rPr>
      </w:pPr>
      <w:bookmarkStart w:id="50" w:name="_Toc467473455"/>
      <w:bookmarkStart w:id="51" w:name="_Toc467474002"/>
      <w:bookmarkStart w:id="52" w:name="_Toc467477741"/>
      <w:bookmarkStart w:id="53" w:name="_Toc467494887"/>
      <w:bookmarkStart w:id="54" w:name="_Toc467495253"/>
      <w:bookmarkStart w:id="55" w:name="_Toc468086059"/>
      <w:bookmarkStart w:id="56" w:name="_Toc527917759"/>
      <w:r>
        <w:rPr>
          <w:rFonts w:cs="Arial"/>
        </w:rPr>
        <w:t xml:space="preserve">Requisitos de </w:t>
      </w:r>
      <w:r w:rsidR="00EF2829">
        <w:rPr>
          <w:rFonts w:cs="Arial"/>
        </w:rPr>
        <w:t>Processos de Negócio</w:t>
      </w:r>
      <w:bookmarkEnd w:id="56"/>
    </w:p>
    <w:p w:rsidR="00A560C1" w:rsidRDefault="00A560C1" w:rsidP="00A560C1">
      <w:pPr>
        <w:rPr>
          <w:rFonts w:ascii="Arial" w:hAnsi="Arial" w:cs="Arial"/>
          <w:sz w:val="22"/>
        </w:rPr>
      </w:pPr>
      <w:r w:rsidRPr="00A560C1">
        <w:rPr>
          <w:rFonts w:ascii="Arial" w:hAnsi="Arial" w:cs="Arial"/>
          <w:sz w:val="22"/>
        </w:rPr>
        <w:t>Os requisitos funcionais agrupados nesta seção estão relacionados às funcionalidades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 xml:space="preserve">especificamente relacionadas ao ambiente </w:t>
      </w:r>
      <w:r w:rsidR="0086505A">
        <w:rPr>
          <w:rFonts w:ascii="Arial" w:hAnsi="Arial" w:cs="Arial"/>
          <w:sz w:val="22"/>
        </w:rPr>
        <w:t xml:space="preserve">do Sistema </w:t>
      </w:r>
      <w:r w:rsidR="00EA08C5">
        <w:rPr>
          <w:rFonts w:ascii="Arial" w:hAnsi="Arial" w:cs="Arial"/>
          <w:sz w:val="22"/>
        </w:rPr>
        <w:t xml:space="preserve">Móvel </w:t>
      </w:r>
      <w:r w:rsidR="0086505A">
        <w:rPr>
          <w:rFonts w:ascii="Arial" w:hAnsi="Arial" w:cs="Arial"/>
          <w:sz w:val="22"/>
        </w:rPr>
        <w:t>Educacional</w:t>
      </w:r>
      <w:r w:rsidRPr="00A560C1">
        <w:rPr>
          <w:rFonts w:ascii="Arial" w:hAnsi="Arial" w:cs="Arial"/>
          <w:sz w:val="22"/>
        </w:rPr>
        <w:t>. Estas</w:t>
      </w:r>
      <w:r>
        <w:rPr>
          <w:rFonts w:ascii="Arial" w:hAnsi="Arial" w:cs="Arial"/>
          <w:i/>
          <w:sz w:val="22"/>
        </w:rPr>
        <w:t xml:space="preserve"> </w:t>
      </w:r>
      <w:r w:rsidRPr="00A560C1">
        <w:rPr>
          <w:rFonts w:ascii="Arial" w:hAnsi="Arial" w:cs="Arial"/>
          <w:sz w:val="22"/>
        </w:rPr>
        <w:t xml:space="preserve">funcionalidades têm a finalidade de controlar </w:t>
      </w:r>
      <w:r w:rsidR="0055554F">
        <w:rPr>
          <w:rFonts w:ascii="Arial" w:hAnsi="Arial" w:cs="Arial"/>
          <w:sz w:val="22"/>
        </w:rPr>
        <w:t>o acesso ao sistema por seus usuários</w:t>
      </w:r>
      <w:r w:rsidRPr="00A560C1">
        <w:rPr>
          <w:rFonts w:ascii="Arial" w:hAnsi="Arial" w:cs="Arial"/>
          <w:sz w:val="22"/>
        </w:rPr>
        <w:t>.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7" w:name="_Toc527917760"/>
      <w:r>
        <w:rPr>
          <w:rFonts w:cs="Arial"/>
          <w:sz w:val="22"/>
        </w:rPr>
        <w:t>Entrar no Sistema</w:t>
      </w:r>
      <w:bookmarkEnd w:id="57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082897">
        <w:rPr>
          <w:rFonts w:ascii="Arial" w:hAnsi="Arial" w:cs="Arial"/>
          <w:i w:val="0"/>
          <w:sz w:val="22"/>
        </w:rPr>
        <w:t>Responsável</w:t>
      </w:r>
      <w:r w:rsidR="00EF516B">
        <w:rPr>
          <w:rFonts w:ascii="Arial" w:hAnsi="Arial" w:cs="Arial"/>
          <w:i w:val="0"/>
          <w:sz w:val="22"/>
        </w:rPr>
        <w:t xml:space="preserve"> e </w:t>
      </w:r>
      <w:r w:rsidR="00082897">
        <w:rPr>
          <w:rFonts w:ascii="Arial" w:hAnsi="Arial" w:cs="Arial"/>
          <w:i w:val="0"/>
          <w:sz w:val="22"/>
        </w:rPr>
        <w:t>Aluno</w:t>
      </w:r>
      <w:r>
        <w:rPr>
          <w:rFonts w:ascii="Arial" w:hAnsi="Arial" w:cs="Arial"/>
          <w:i w:val="0"/>
          <w:sz w:val="22"/>
        </w:rPr>
        <w:t>.</w:t>
      </w:r>
    </w:p>
    <w:p w:rsidR="009C15AD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entra (</w:t>
      </w:r>
      <w:r w:rsidRPr="003B0351">
        <w:rPr>
          <w:rFonts w:ascii="Arial" w:hAnsi="Arial" w:cs="Arial"/>
          <w:sz w:val="22"/>
        </w:rPr>
        <w:t>Loga</w:t>
      </w:r>
      <w:r>
        <w:rPr>
          <w:rFonts w:ascii="Arial" w:hAnsi="Arial" w:cs="Arial"/>
          <w:i w:val="0"/>
          <w:sz w:val="22"/>
        </w:rPr>
        <w:t>) no sistema. O mesmo deverá informar seu identificador de usuário (</w:t>
      </w:r>
      <w:r w:rsidRPr="00882CBF">
        <w:rPr>
          <w:rFonts w:ascii="Arial" w:hAnsi="Arial" w:cs="Arial"/>
          <w:sz w:val="22"/>
        </w:rPr>
        <w:t>Login</w:t>
      </w:r>
      <w:r>
        <w:rPr>
          <w:rFonts w:ascii="Arial" w:hAnsi="Arial" w:cs="Arial"/>
          <w:i w:val="0"/>
          <w:sz w:val="22"/>
        </w:rPr>
        <w:t>) e sua senha. Caso os dados informados sejam dados corretos, este Usuário passa a ter acesso às funcionalidades do sistema habilitadas para o seu Perfil de Usuário.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85"/>
        <w:gridCol w:w="4019"/>
      </w:tblGrid>
      <w:tr w:rsidR="004A6158" w:rsidRPr="00E93B14" w:rsidTr="004A6158">
        <w:tc>
          <w:tcPr>
            <w:tcW w:w="63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>
              <w:rPr>
                <w:rFonts w:ascii="Arial" w:hAnsi="Arial" w:cs="Arial"/>
                <w:i w:val="0"/>
                <w:color w:val="FFFFFF"/>
                <w:sz w:val="22"/>
              </w:rPr>
              <w:t>Siglas</w:t>
            </w:r>
          </w:p>
        </w:tc>
        <w:tc>
          <w:tcPr>
            <w:tcW w:w="2144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2218" w:type="pct"/>
            <w:shd w:val="clear" w:color="auto" w:fill="333399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696F48" w:rsidRPr="004D1109">
              <w:rPr>
                <w:noProof/>
              </w:rPr>
              <w:object w:dxaOrig="285" w:dyaOrig="165">
                <v:shape id="_x0000_i1026" type="#_x0000_t75" alt="" style="width:14pt;height:8pt;mso-width-percent:0;mso-height-percent:0;mso-width-percent:0;mso-height-percent:0" o:ole="">
                  <v:imagedata r:id="rId12" o:title=""/>
                </v:shape>
                <o:OLEObject Type="Embed" ProgID="PBrush" ShapeID="_x0000_i1026" DrawAspect="Content" ObjectID="_1601659582" r:id="rId16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sz w:val="22"/>
              </w:rPr>
            </w:pPr>
            <w:r w:rsidRPr="00E93B14">
              <w:rPr>
                <w:rFonts w:ascii="Arial" w:hAnsi="Arial" w:cs="Arial"/>
                <w:sz w:val="22"/>
              </w:rPr>
              <w:t>Login</w:t>
            </w:r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sz w:val="22"/>
              </w:rPr>
              <w:t>Login</w:t>
            </w:r>
            <w:r w:rsidRPr="00E93B14">
              <w:rPr>
                <w:rFonts w:ascii="Arial" w:hAnsi="Arial" w:cs="Arial"/>
                <w:i w:val="0"/>
                <w:sz w:val="22"/>
              </w:rPr>
              <w:t xml:space="preserve"> do Usuário</w:t>
            </w:r>
          </w:p>
        </w:tc>
      </w:tr>
      <w:tr w:rsidR="004A6158" w:rsidRPr="00E93B14" w:rsidTr="004A6158">
        <w:tc>
          <w:tcPr>
            <w:tcW w:w="638" w:type="pct"/>
          </w:tcPr>
          <w:p w:rsidR="004A6158" w:rsidRDefault="004A6158">
            <w:r w:rsidRPr="004D1109">
              <w:rPr>
                <w:rFonts w:ascii="Arial" w:hAnsi="Arial" w:cs="Arial"/>
                <w:i/>
                <w:sz w:val="22"/>
              </w:rPr>
              <w:t xml:space="preserve">* </w:t>
            </w:r>
            <w:r w:rsidR="00696F48" w:rsidRPr="004D1109">
              <w:rPr>
                <w:noProof/>
              </w:rPr>
              <w:object w:dxaOrig="285" w:dyaOrig="165">
                <v:shape id="_x0000_i1025" type="#_x0000_t75" alt="" style="width:14pt;height:8pt;mso-width-percent:0;mso-height-percent:0;mso-width-percent:0;mso-height-percent:0" o:ole="">
                  <v:imagedata r:id="rId12" o:title=""/>
                </v:shape>
                <o:OLEObject Type="Embed" ProgID="PBrush" ShapeID="_x0000_i1025" DrawAspect="Content" ObjectID="_1601659583" r:id="rId17"/>
              </w:object>
            </w:r>
          </w:p>
        </w:tc>
        <w:tc>
          <w:tcPr>
            <w:tcW w:w="2144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</w:t>
            </w:r>
          </w:p>
        </w:tc>
        <w:tc>
          <w:tcPr>
            <w:tcW w:w="2218" w:type="pct"/>
          </w:tcPr>
          <w:p w:rsidR="004A6158" w:rsidRPr="00E93B14" w:rsidRDefault="004A6158" w:rsidP="00E4244D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Senha do Usuário</w:t>
            </w:r>
          </w:p>
        </w:tc>
      </w:tr>
    </w:tbl>
    <w:p w:rsidR="009C15AD" w:rsidRPr="00311DC5" w:rsidRDefault="009C15AD" w:rsidP="00087AD4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para entrar no sistema</w:t>
      </w:r>
    </w:p>
    <w:p w:rsidR="009C15AD" w:rsidRDefault="009C15A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58" w:name="_Toc527917761"/>
      <w:r>
        <w:rPr>
          <w:rFonts w:cs="Arial"/>
          <w:sz w:val="22"/>
        </w:rPr>
        <w:t>Sair do Sistema</w:t>
      </w:r>
      <w:bookmarkEnd w:id="58"/>
    </w:p>
    <w:p w:rsidR="009C15AD" w:rsidRDefault="009C15AD" w:rsidP="009C15AD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b/>
          <w:i w:val="0"/>
          <w:sz w:val="22"/>
        </w:rPr>
        <w:t>Ator</w:t>
      </w:r>
      <w:r w:rsidRPr="00D82659">
        <w:rPr>
          <w:rFonts w:ascii="Arial" w:hAnsi="Arial" w:cs="Arial"/>
          <w:b/>
          <w:i w:val="0"/>
          <w:sz w:val="22"/>
        </w:rPr>
        <w:t xml:space="preserve">: </w:t>
      </w:r>
      <w:r w:rsidR="003720DE">
        <w:rPr>
          <w:rFonts w:ascii="Arial" w:hAnsi="Arial" w:cs="Arial"/>
          <w:i w:val="0"/>
          <w:sz w:val="22"/>
        </w:rPr>
        <w:t>Responsável e Aluno</w:t>
      </w:r>
      <w:r>
        <w:rPr>
          <w:rFonts w:ascii="Arial" w:hAnsi="Arial" w:cs="Arial"/>
          <w:i w:val="0"/>
          <w:sz w:val="22"/>
        </w:rPr>
        <w:t>.</w:t>
      </w:r>
    </w:p>
    <w:p w:rsidR="009C15AD" w:rsidRPr="00CB6E8B" w:rsidRDefault="009C15AD" w:rsidP="009C15A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Esta funcionalidade começa quando o Ator deseja sair do sistema.</w:t>
      </w:r>
    </w:p>
    <w:p w:rsidR="0094626E" w:rsidRDefault="002D032F" w:rsidP="0094626E">
      <w:pPr>
        <w:pStyle w:val="Ttulo2"/>
        <w:rPr>
          <w:rFonts w:cs="Arial"/>
        </w:rPr>
      </w:pPr>
      <w:bookmarkStart w:id="59" w:name="_Toc527917762"/>
      <w:r>
        <w:rPr>
          <w:rFonts w:cs="Arial"/>
        </w:rPr>
        <w:t xml:space="preserve">Requisitos de </w:t>
      </w:r>
      <w:r w:rsidR="0094626E">
        <w:rPr>
          <w:rFonts w:cs="Arial"/>
        </w:rPr>
        <w:t>Relatórios/Listagens</w:t>
      </w:r>
      <w:bookmarkEnd w:id="59"/>
    </w:p>
    <w:p w:rsidR="00753413" w:rsidRDefault="00753413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0" w:name="_Ref197874457"/>
      <w:bookmarkStart w:id="61" w:name="_Toc527917763"/>
      <w:r>
        <w:rPr>
          <w:rFonts w:cs="Arial"/>
          <w:sz w:val="22"/>
        </w:rPr>
        <w:t xml:space="preserve">Listar </w:t>
      </w:r>
      <w:bookmarkEnd w:id="60"/>
      <w:r w:rsidR="00FE08B2">
        <w:rPr>
          <w:rFonts w:cs="Arial"/>
          <w:sz w:val="22"/>
        </w:rPr>
        <w:t>Alunos por Responsável</w:t>
      </w:r>
      <w:bookmarkEnd w:id="61"/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9560C">
        <w:rPr>
          <w:rFonts w:ascii="Arial" w:hAnsi="Arial" w:cs="Arial"/>
          <w:i w:val="0"/>
          <w:sz w:val="22"/>
        </w:rPr>
        <w:t>Responsável</w:t>
      </w:r>
      <w:r w:rsidR="00654ACD">
        <w:rPr>
          <w:rFonts w:ascii="Arial" w:hAnsi="Arial" w:cs="Arial"/>
          <w:i w:val="0"/>
          <w:sz w:val="22"/>
        </w:rPr>
        <w:t>.</w:t>
      </w:r>
    </w:p>
    <w:p w:rsidR="00CA6195" w:rsidRDefault="00CA6195" w:rsidP="00CA6195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F0060B">
        <w:rPr>
          <w:rFonts w:ascii="Arial" w:hAnsi="Arial" w:cs="Arial"/>
          <w:i w:val="0"/>
          <w:sz w:val="22"/>
        </w:rPr>
        <w:t>Alunos por responsável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A6195" w:rsidRPr="00E93B14" w:rsidTr="00E93B14"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A6195" w:rsidRPr="00E93B14" w:rsidTr="00E93B14">
        <w:tc>
          <w:tcPr>
            <w:tcW w:w="4643" w:type="dxa"/>
          </w:tcPr>
          <w:p w:rsidR="00CA6195" w:rsidRPr="00E93B14" w:rsidRDefault="00CA619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CA6195" w:rsidRPr="00E93B14" w:rsidRDefault="00CA619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do </w:t>
            </w:r>
            <w:r w:rsidR="00D24ECC">
              <w:rPr>
                <w:rFonts w:ascii="Arial" w:hAnsi="Arial" w:cs="Arial"/>
                <w:i w:val="0"/>
                <w:sz w:val="22"/>
              </w:rPr>
              <w:t>Aluno</w:t>
            </w:r>
          </w:p>
        </w:tc>
      </w:tr>
      <w:tr w:rsidR="001F443C" w:rsidRPr="00E93B14" w:rsidTr="00E93B14">
        <w:tc>
          <w:tcPr>
            <w:tcW w:w="4643" w:type="dxa"/>
          </w:tcPr>
          <w:p w:rsidR="001F443C" w:rsidRPr="00E93B14" w:rsidRDefault="009E5FB3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</w:t>
            </w:r>
          </w:p>
        </w:tc>
        <w:tc>
          <w:tcPr>
            <w:tcW w:w="4643" w:type="dxa"/>
          </w:tcPr>
          <w:p w:rsidR="001F443C" w:rsidRPr="00E93B14" w:rsidRDefault="00AD023F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Matrícula do Aluno</w:t>
            </w:r>
          </w:p>
        </w:tc>
      </w:tr>
      <w:tr w:rsidR="00CB5335" w:rsidRPr="00E93B14" w:rsidTr="00E93B14">
        <w:tc>
          <w:tcPr>
            <w:tcW w:w="4643" w:type="dxa"/>
          </w:tcPr>
          <w:p w:rsidR="00CB5335" w:rsidRDefault="00CB533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CB5335" w:rsidRDefault="00CB533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CB5335" w:rsidRPr="00E93B14" w:rsidTr="00E93B14">
        <w:tc>
          <w:tcPr>
            <w:tcW w:w="4643" w:type="dxa"/>
          </w:tcPr>
          <w:p w:rsidR="00CB5335" w:rsidRDefault="00CB5335" w:rsidP="00CA6195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Emeb</w:t>
            </w:r>
          </w:p>
        </w:tc>
        <w:tc>
          <w:tcPr>
            <w:tcW w:w="4643" w:type="dxa"/>
          </w:tcPr>
          <w:p w:rsidR="00CB5335" w:rsidRDefault="00CB5335" w:rsidP="000F1CB3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da Emeb</w:t>
            </w:r>
          </w:p>
        </w:tc>
      </w:tr>
    </w:tbl>
    <w:p w:rsidR="00753413" w:rsidRPr="00D2701D" w:rsidRDefault="005C697D" w:rsidP="000D2EF0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</w:t>
      </w:r>
      <w:r w:rsidR="00D7716F">
        <w:rPr>
          <w:rFonts w:ascii="Arial" w:hAnsi="Arial" w:cs="Arial"/>
          <w:sz w:val="22"/>
        </w:rPr>
        <w:t xml:space="preserve">do relatório de todos os </w:t>
      </w:r>
      <w:r w:rsidR="00AC492C">
        <w:rPr>
          <w:rFonts w:ascii="Arial" w:hAnsi="Arial" w:cs="Arial"/>
          <w:sz w:val="22"/>
        </w:rPr>
        <w:t>A</w:t>
      </w:r>
      <w:r w:rsidR="00B62288">
        <w:rPr>
          <w:rFonts w:ascii="Arial" w:hAnsi="Arial" w:cs="Arial"/>
          <w:sz w:val="22"/>
        </w:rPr>
        <w:t xml:space="preserve">lunos por </w:t>
      </w:r>
      <w:r w:rsidR="00AC492C">
        <w:rPr>
          <w:rFonts w:ascii="Arial" w:hAnsi="Arial" w:cs="Arial"/>
          <w:sz w:val="22"/>
        </w:rPr>
        <w:t>R</w:t>
      </w:r>
      <w:r w:rsidR="00B62288">
        <w:rPr>
          <w:rFonts w:ascii="Arial" w:hAnsi="Arial" w:cs="Arial"/>
          <w:sz w:val="22"/>
        </w:rPr>
        <w:t>esponsável</w:t>
      </w:r>
    </w:p>
    <w:p w:rsidR="00A358C6" w:rsidRDefault="00A358C6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2" w:name="_Toc527917764"/>
      <w:r>
        <w:rPr>
          <w:rFonts w:cs="Arial"/>
          <w:sz w:val="22"/>
        </w:rPr>
        <w:lastRenderedPageBreak/>
        <w:t xml:space="preserve">Listar </w:t>
      </w:r>
      <w:r w:rsidR="00460D1E">
        <w:rPr>
          <w:rFonts w:cs="Arial"/>
          <w:sz w:val="22"/>
        </w:rPr>
        <w:t>Grade Horária</w:t>
      </w:r>
      <w:r w:rsidR="00F50069">
        <w:rPr>
          <w:rFonts w:cs="Arial"/>
          <w:sz w:val="22"/>
        </w:rPr>
        <w:t xml:space="preserve"> por Aluno</w:t>
      </w:r>
      <w:bookmarkEnd w:id="62"/>
    </w:p>
    <w:p w:rsidR="00C074A2" w:rsidRDefault="00C074A2" w:rsidP="00C074A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4135E4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0F1CB3" w:rsidRDefault="000F1CB3" w:rsidP="000F1CB3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todos os </w:t>
      </w:r>
      <w:r w:rsidR="009B6882">
        <w:rPr>
          <w:rFonts w:ascii="Arial" w:hAnsi="Arial" w:cs="Arial"/>
          <w:i w:val="0"/>
          <w:sz w:val="22"/>
        </w:rPr>
        <w:t>tempos de aula semanais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C074A2" w:rsidRPr="00E93B14" w:rsidTr="00E93B14"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C121C0" w:rsidRPr="00E93B14" w:rsidTr="00E93B14">
        <w:tc>
          <w:tcPr>
            <w:tcW w:w="4643" w:type="dxa"/>
          </w:tcPr>
          <w:p w:rsidR="00C121C0" w:rsidRDefault="00C121C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C121C0" w:rsidRPr="00E93B14" w:rsidRDefault="00033F3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  <w:r w:rsidR="00C121C0">
              <w:rPr>
                <w:rFonts w:ascii="Arial" w:hAnsi="Arial" w:cs="Arial"/>
                <w:i w:val="0"/>
                <w:sz w:val="22"/>
              </w:rPr>
              <w:t xml:space="preserve"> da Turma</w:t>
            </w:r>
          </w:p>
        </w:tc>
      </w:tr>
      <w:tr w:rsidR="00390DBE" w:rsidRPr="00E93B14" w:rsidTr="00E93B14">
        <w:tc>
          <w:tcPr>
            <w:tcW w:w="4643" w:type="dxa"/>
          </w:tcPr>
          <w:p w:rsidR="00390DBE" w:rsidRDefault="00390DB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Exercício</w:t>
            </w:r>
          </w:p>
        </w:tc>
        <w:tc>
          <w:tcPr>
            <w:tcW w:w="4643" w:type="dxa"/>
          </w:tcPr>
          <w:p w:rsidR="00390DBE" w:rsidRDefault="00390DB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Ano </w:t>
            </w:r>
            <w:r w:rsidR="00F5361E">
              <w:rPr>
                <w:rFonts w:ascii="Arial" w:hAnsi="Arial" w:cs="Arial"/>
                <w:i w:val="0"/>
                <w:sz w:val="22"/>
              </w:rPr>
              <w:t>L</w:t>
            </w:r>
            <w:r>
              <w:rPr>
                <w:rFonts w:ascii="Arial" w:hAnsi="Arial" w:cs="Arial"/>
                <w:i w:val="0"/>
                <w:sz w:val="22"/>
              </w:rPr>
              <w:t>etivo</w:t>
            </w:r>
          </w:p>
        </w:tc>
      </w:tr>
      <w:tr w:rsidR="00C074A2" w:rsidRPr="00E93B14" w:rsidTr="00E93B14">
        <w:tc>
          <w:tcPr>
            <w:tcW w:w="4643" w:type="dxa"/>
          </w:tcPr>
          <w:p w:rsidR="00C074A2" w:rsidRPr="00E93B14" w:rsidRDefault="00D842CE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C074A2" w:rsidRPr="00E93B14" w:rsidRDefault="00C074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A7008C">
              <w:rPr>
                <w:rFonts w:ascii="Arial" w:hAnsi="Arial" w:cs="Arial"/>
                <w:i w:val="0"/>
                <w:sz w:val="22"/>
              </w:rPr>
              <w:t>da Disciplina</w:t>
            </w:r>
          </w:p>
        </w:tc>
      </w:tr>
      <w:tr w:rsidR="00D76AA2" w:rsidRPr="00E93B14" w:rsidTr="00E93B14">
        <w:tc>
          <w:tcPr>
            <w:tcW w:w="4643" w:type="dxa"/>
          </w:tcPr>
          <w:p w:rsidR="00D76AA2" w:rsidRDefault="00D76A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Professor</w:t>
            </w:r>
          </w:p>
        </w:tc>
        <w:tc>
          <w:tcPr>
            <w:tcW w:w="4643" w:type="dxa"/>
          </w:tcPr>
          <w:p w:rsidR="00D76AA2" w:rsidRPr="00E93B14" w:rsidRDefault="00D76AA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do Professor</w:t>
            </w:r>
          </w:p>
        </w:tc>
      </w:tr>
      <w:tr w:rsidR="006A2E17" w:rsidRPr="00E93B14" w:rsidTr="00E93B14">
        <w:tc>
          <w:tcPr>
            <w:tcW w:w="4643" w:type="dxa"/>
          </w:tcPr>
          <w:p w:rsidR="006A2E17" w:rsidRDefault="006A2E1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Dia</w:t>
            </w:r>
          </w:p>
        </w:tc>
        <w:tc>
          <w:tcPr>
            <w:tcW w:w="4643" w:type="dxa"/>
          </w:tcPr>
          <w:p w:rsidR="006A2E17" w:rsidRPr="00E93B14" w:rsidRDefault="006A2E1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Dia da Semana</w:t>
            </w:r>
          </w:p>
        </w:tc>
      </w:tr>
      <w:tr w:rsidR="006D1CC4" w:rsidRPr="00E93B14" w:rsidTr="00E93B14">
        <w:tc>
          <w:tcPr>
            <w:tcW w:w="4643" w:type="dxa"/>
          </w:tcPr>
          <w:p w:rsidR="006D1CC4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Tempo</w:t>
            </w:r>
          </w:p>
        </w:tc>
        <w:tc>
          <w:tcPr>
            <w:tcW w:w="4643" w:type="dxa"/>
          </w:tcPr>
          <w:p w:rsidR="006D1CC4" w:rsidRPr="00E93B14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Indica o </w:t>
            </w:r>
            <w:r w:rsidR="00EC3364">
              <w:rPr>
                <w:rFonts w:ascii="Arial" w:hAnsi="Arial" w:cs="Arial"/>
                <w:i w:val="0"/>
                <w:sz w:val="22"/>
              </w:rPr>
              <w:t>T</w:t>
            </w:r>
            <w:r>
              <w:rPr>
                <w:rFonts w:ascii="Arial" w:hAnsi="Arial" w:cs="Arial"/>
                <w:i w:val="0"/>
                <w:sz w:val="22"/>
              </w:rPr>
              <w:t>empo da Aula (Ex.: 1ª Aula)</w:t>
            </w:r>
          </w:p>
        </w:tc>
      </w:tr>
      <w:tr w:rsidR="00C63A42" w:rsidRPr="00E93B14" w:rsidTr="00E93B14">
        <w:tc>
          <w:tcPr>
            <w:tcW w:w="4643" w:type="dxa"/>
          </w:tcPr>
          <w:p w:rsidR="00C63A42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Horário</w:t>
            </w:r>
          </w:p>
        </w:tc>
        <w:tc>
          <w:tcPr>
            <w:tcW w:w="4643" w:type="dxa"/>
          </w:tcPr>
          <w:p w:rsidR="00C63A42" w:rsidRDefault="00C63A42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Horário de Início e Fim da Aula</w:t>
            </w:r>
          </w:p>
        </w:tc>
      </w:tr>
    </w:tbl>
    <w:p w:rsidR="00C074A2" w:rsidRPr="00091251" w:rsidRDefault="00C074A2" w:rsidP="006F2008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DD506A">
        <w:rPr>
          <w:rFonts w:ascii="Arial" w:hAnsi="Arial" w:cs="Arial"/>
          <w:sz w:val="22"/>
        </w:rPr>
        <w:t>Grade Horária</w:t>
      </w:r>
      <w:r w:rsidR="00970A94">
        <w:rPr>
          <w:rFonts w:ascii="Arial" w:hAnsi="Arial" w:cs="Arial"/>
          <w:sz w:val="22"/>
        </w:rPr>
        <w:t xml:space="preserve"> por </w:t>
      </w:r>
      <w:r w:rsidR="00DD506A">
        <w:rPr>
          <w:rFonts w:ascii="Arial" w:hAnsi="Arial" w:cs="Arial"/>
          <w:sz w:val="22"/>
        </w:rPr>
        <w:t>A</w:t>
      </w:r>
      <w:r w:rsidR="00970A94">
        <w:rPr>
          <w:rFonts w:ascii="Arial" w:hAnsi="Arial" w:cs="Arial"/>
          <w:sz w:val="22"/>
        </w:rPr>
        <w:t>luno</w:t>
      </w:r>
    </w:p>
    <w:p w:rsidR="004276DD" w:rsidRDefault="004276D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3" w:name="_Ref197871839"/>
      <w:bookmarkStart w:id="64" w:name="_Ref197872108"/>
      <w:bookmarkStart w:id="65" w:name="_Toc527917765"/>
      <w:r>
        <w:rPr>
          <w:rFonts w:cs="Arial"/>
          <w:sz w:val="22"/>
        </w:rPr>
        <w:t xml:space="preserve">Listar </w:t>
      </w:r>
      <w:bookmarkEnd w:id="63"/>
      <w:bookmarkEnd w:id="64"/>
      <w:r w:rsidR="003A7CC7">
        <w:rPr>
          <w:rFonts w:cs="Arial"/>
          <w:sz w:val="22"/>
        </w:rPr>
        <w:t xml:space="preserve">Atividades </w:t>
      </w:r>
      <w:r w:rsidR="00EE3B63">
        <w:rPr>
          <w:rFonts w:cs="Arial"/>
          <w:sz w:val="22"/>
        </w:rPr>
        <w:t>Avalia</w:t>
      </w:r>
      <w:r w:rsidR="003A7CC7">
        <w:rPr>
          <w:rFonts w:cs="Arial"/>
          <w:sz w:val="22"/>
        </w:rPr>
        <w:t>tiva</w:t>
      </w:r>
      <w:r w:rsidR="00EE3B63">
        <w:rPr>
          <w:rFonts w:cs="Arial"/>
          <w:sz w:val="22"/>
        </w:rPr>
        <w:t>s por Aluno</w:t>
      </w:r>
      <w:r w:rsidR="00031216">
        <w:rPr>
          <w:rFonts w:cs="Arial"/>
          <w:sz w:val="22"/>
        </w:rPr>
        <w:t xml:space="preserve"> </w:t>
      </w:r>
      <w:r w:rsidR="00433B23">
        <w:rPr>
          <w:rFonts w:cs="Arial"/>
          <w:sz w:val="22"/>
        </w:rPr>
        <w:t xml:space="preserve">e </w:t>
      </w:r>
      <w:r w:rsidR="00031216">
        <w:rPr>
          <w:rFonts w:cs="Arial"/>
          <w:sz w:val="22"/>
        </w:rPr>
        <w:t>Trimestre</w:t>
      </w:r>
      <w:bookmarkEnd w:id="65"/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130B88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E58BC" w:rsidRDefault="009E58BC" w:rsidP="009E58BC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</w:t>
      </w:r>
      <w:r w:rsidR="006B1BDC">
        <w:rPr>
          <w:rFonts w:ascii="Arial" w:hAnsi="Arial" w:cs="Arial"/>
          <w:i w:val="0"/>
          <w:sz w:val="22"/>
        </w:rPr>
        <w:t>tagem de tod</w:t>
      </w:r>
      <w:r w:rsidR="00EC4B63">
        <w:rPr>
          <w:rFonts w:ascii="Arial" w:hAnsi="Arial" w:cs="Arial"/>
          <w:i w:val="0"/>
          <w:sz w:val="22"/>
        </w:rPr>
        <w:t>a</w:t>
      </w:r>
      <w:r w:rsidR="006B1BDC">
        <w:rPr>
          <w:rFonts w:ascii="Arial" w:hAnsi="Arial" w:cs="Arial"/>
          <w:i w:val="0"/>
          <w:sz w:val="22"/>
        </w:rPr>
        <w:t xml:space="preserve">s </w:t>
      </w:r>
      <w:r w:rsidR="00EC4B63">
        <w:rPr>
          <w:rFonts w:ascii="Arial" w:hAnsi="Arial" w:cs="Arial"/>
          <w:i w:val="0"/>
          <w:sz w:val="22"/>
        </w:rPr>
        <w:t xml:space="preserve">as avaliações </w:t>
      </w:r>
      <w:r w:rsidR="00306988">
        <w:rPr>
          <w:rFonts w:ascii="Arial" w:hAnsi="Arial" w:cs="Arial"/>
          <w:i w:val="0"/>
          <w:sz w:val="22"/>
        </w:rPr>
        <w:t>programadas para 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E58BC" w:rsidRPr="00E93B14" w:rsidTr="00C73C4A">
        <w:tc>
          <w:tcPr>
            <w:tcW w:w="4530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530" w:type="dxa"/>
            <w:shd w:val="clear" w:color="auto" w:fill="333399"/>
          </w:tcPr>
          <w:p w:rsidR="009E58BC" w:rsidRPr="00E93B14" w:rsidRDefault="009E58BC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5741F9" w:rsidRPr="00E93B14" w:rsidTr="00C73C4A">
        <w:tc>
          <w:tcPr>
            <w:tcW w:w="4530" w:type="dxa"/>
          </w:tcPr>
          <w:p w:rsidR="005741F9" w:rsidRDefault="005741F9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530" w:type="dxa"/>
          </w:tcPr>
          <w:p w:rsidR="005741F9" w:rsidRDefault="005741F9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</w:t>
            </w:r>
            <w:r w:rsidR="007F3560">
              <w:rPr>
                <w:rFonts w:ascii="Arial" w:hAnsi="Arial" w:cs="Arial"/>
                <w:i w:val="0"/>
                <w:sz w:val="22"/>
              </w:rPr>
              <w:t>ção da Turma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Pr="00E93B14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</w:p>
        </w:tc>
        <w:tc>
          <w:tcPr>
            <w:tcW w:w="4530" w:type="dxa"/>
          </w:tcPr>
          <w:p w:rsidR="00C73C4A" w:rsidRPr="00E93B14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Valor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Valor da Atividade Avaliativa</w:t>
            </w:r>
          </w:p>
        </w:tc>
      </w:tr>
      <w:tr w:rsidR="00C73C4A" w:rsidRPr="00E93B14" w:rsidTr="00C73C4A"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</w:t>
            </w:r>
          </w:p>
        </w:tc>
        <w:tc>
          <w:tcPr>
            <w:tcW w:w="4530" w:type="dxa"/>
          </w:tcPr>
          <w:p w:rsidR="00C73C4A" w:rsidRDefault="00C73C4A" w:rsidP="00C73C4A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 obtida na Atividade Avaliativa</w:t>
            </w:r>
          </w:p>
        </w:tc>
      </w:tr>
    </w:tbl>
    <w:p w:rsidR="009E58BC" w:rsidRDefault="009E58BC" w:rsidP="006F2008">
      <w:pPr>
        <w:pStyle w:val="Corpodetexto"/>
        <w:numPr>
          <w:ilvl w:val="0"/>
          <w:numId w:val="9"/>
        </w:numPr>
        <w:ind w:right="-42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193D66">
        <w:rPr>
          <w:rFonts w:ascii="Arial" w:hAnsi="Arial" w:cs="Arial"/>
          <w:sz w:val="22"/>
        </w:rPr>
        <w:t xml:space="preserve">avaliações por </w:t>
      </w:r>
      <w:r w:rsidR="00266528">
        <w:rPr>
          <w:rFonts w:ascii="Arial" w:hAnsi="Arial" w:cs="Arial"/>
          <w:sz w:val="22"/>
        </w:rPr>
        <w:t>A</w:t>
      </w:r>
      <w:r w:rsidR="00193D66">
        <w:rPr>
          <w:rFonts w:ascii="Arial" w:hAnsi="Arial" w:cs="Arial"/>
          <w:sz w:val="22"/>
        </w:rPr>
        <w:t>luno</w:t>
      </w:r>
    </w:p>
    <w:p w:rsidR="00086AFD" w:rsidRDefault="00086AF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6" w:name="_Toc527917766"/>
      <w:r>
        <w:rPr>
          <w:rFonts w:cs="Arial"/>
          <w:sz w:val="22"/>
        </w:rPr>
        <w:t xml:space="preserve">Listar </w:t>
      </w:r>
      <w:r w:rsidR="008D0136">
        <w:rPr>
          <w:rFonts w:cs="Arial"/>
          <w:sz w:val="22"/>
        </w:rPr>
        <w:t>Frequências por Aluno</w:t>
      </w:r>
      <w:r w:rsidR="00A4551F">
        <w:rPr>
          <w:rFonts w:cs="Arial"/>
          <w:sz w:val="22"/>
        </w:rPr>
        <w:t xml:space="preserve">, Disciplina </w:t>
      </w:r>
      <w:r w:rsidR="00433B23">
        <w:rPr>
          <w:rFonts w:cs="Arial"/>
          <w:sz w:val="22"/>
        </w:rPr>
        <w:t xml:space="preserve">e </w:t>
      </w:r>
      <w:r w:rsidR="007F750C">
        <w:rPr>
          <w:rFonts w:cs="Arial"/>
          <w:sz w:val="22"/>
        </w:rPr>
        <w:t>Trimestre</w:t>
      </w:r>
      <w:bookmarkEnd w:id="66"/>
    </w:p>
    <w:p w:rsidR="003A4F02" w:rsidRDefault="003A4F02" w:rsidP="003A4F02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6A1D32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A4F02" w:rsidRDefault="00D776FC" w:rsidP="003A4F02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2A71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2A71">
        <w:rPr>
          <w:rFonts w:ascii="Arial" w:hAnsi="Arial" w:cs="Arial"/>
          <w:i w:val="0"/>
          <w:sz w:val="22"/>
        </w:rPr>
        <w:t>aulas ministradas, demarcadas com os registros de frequência do aluno</w:t>
      </w:r>
      <w:r w:rsidR="003A4F02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3A4F02" w:rsidRPr="00E93B14" w:rsidTr="00E93B14"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A4F02" w:rsidRPr="00E93B14" w:rsidRDefault="003A4F02" w:rsidP="00CB57A0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FB3E87" w:rsidRPr="00E93B14" w:rsidTr="00E93B14">
        <w:tc>
          <w:tcPr>
            <w:tcW w:w="4643" w:type="dxa"/>
          </w:tcPr>
          <w:p w:rsidR="00FB3E87" w:rsidRDefault="00FB3E8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FB3E87" w:rsidRDefault="00FB3E8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201AA6" w:rsidRPr="00E93B14" w:rsidTr="00E93B14">
        <w:tc>
          <w:tcPr>
            <w:tcW w:w="4643" w:type="dxa"/>
          </w:tcPr>
          <w:p w:rsidR="00201AA6" w:rsidRDefault="00201AA6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201AA6" w:rsidRDefault="00201AA6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Número do Trimestre</w:t>
            </w:r>
          </w:p>
        </w:tc>
      </w:tr>
      <w:tr w:rsidR="00287FC8" w:rsidRPr="00E93B14" w:rsidTr="00E93B14">
        <w:tc>
          <w:tcPr>
            <w:tcW w:w="4643" w:type="dxa"/>
          </w:tcPr>
          <w:p w:rsidR="00287FC8" w:rsidRDefault="00287FC8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287FC8" w:rsidRDefault="00A03C47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63603E">
              <w:rPr>
                <w:rFonts w:ascii="Arial" w:hAnsi="Arial" w:cs="Arial"/>
                <w:i w:val="0"/>
                <w:sz w:val="22"/>
              </w:rPr>
              <w:t>da d</w:t>
            </w:r>
            <w:r>
              <w:rPr>
                <w:rFonts w:ascii="Arial" w:hAnsi="Arial" w:cs="Arial"/>
                <w:i w:val="0"/>
                <w:sz w:val="22"/>
              </w:rPr>
              <w:t>isciplina</w:t>
            </w:r>
          </w:p>
        </w:tc>
      </w:tr>
      <w:tr w:rsidR="003A4F02" w:rsidRPr="00E93B14" w:rsidTr="00E93B14">
        <w:tc>
          <w:tcPr>
            <w:tcW w:w="4643" w:type="dxa"/>
          </w:tcPr>
          <w:p w:rsidR="003A4F02" w:rsidRPr="00E93B14" w:rsidRDefault="00FF4A6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3A4F02" w:rsidRPr="00E93B14" w:rsidRDefault="00FF4A60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Aula</w:t>
            </w:r>
          </w:p>
        </w:tc>
      </w:tr>
      <w:tr w:rsidR="00F00D75" w:rsidRPr="00E93B14" w:rsidTr="00E93B14">
        <w:tc>
          <w:tcPr>
            <w:tcW w:w="4643" w:type="dxa"/>
          </w:tcPr>
          <w:p w:rsidR="00F00D75" w:rsidRDefault="00F00D75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Tempo</w:t>
            </w:r>
          </w:p>
        </w:tc>
        <w:tc>
          <w:tcPr>
            <w:tcW w:w="4643" w:type="dxa"/>
          </w:tcPr>
          <w:p w:rsidR="00F00D75" w:rsidRDefault="00F00D75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Indica o tempo da Aula (Ex.: 1ª Aula)</w:t>
            </w:r>
          </w:p>
        </w:tc>
      </w:tr>
      <w:tr w:rsidR="00BF582B" w:rsidRPr="00E93B14" w:rsidTr="00E93B14"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Conteúdo</w:t>
            </w:r>
          </w:p>
        </w:tc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Conteúdo ministrado pelo Professor</w:t>
            </w:r>
          </w:p>
        </w:tc>
      </w:tr>
      <w:tr w:rsidR="00BF582B" w:rsidRPr="00E93B14" w:rsidTr="00E93B14"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Presença</w:t>
            </w:r>
          </w:p>
        </w:tc>
        <w:tc>
          <w:tcPr>
            <w:tcW w:w="4643" w:type="dxa"/>
          </w:tcPr>
          <w:p w:rsidR="00BF582B" w:rsidRDefault="00BF582B" w:rsidP="00CB57A0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Indica se o aluno estava presente</w:t>
            </w:r>
          </w:p>
        </w:tc>
      </w:tr>
    </w:tbl>
    <w:p w:rsidR="003A4F02" w:rsidRDefault="003A4F02" w:rsidP="00EF3316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D438B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997119">
        <w:rPr>
          <w:rFonts w:ascii="Arial" w:hAnsi="Arial" w:cs="Arial"/>
          <w:sz w:val="22"/>
        </w:rPr>
        <w:t>Frequências por Aluno, Disciplina e Trimestre</w:t>
      </w:r>
    </w:p>
    <w:p w:rsidR="0092332B" w:rsidRDefault="00592CD9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7" w:name="_Toc527917767"/>
      <w:r>
        <w:rPr>
          <w:rFonts w:cs="Arial"/>
          <w:sz w:val="22"/>
        </w:rPr>
        <w:t xml:space="preserve">Listar Boletim </w:t>
      </w:r>
      <w:r w:rsidR="00433B23">
        <w:rPr>
          <w:rFonts w:cs="Arial"/>
          <w:sz w:val="22"/>
        </w:rPr>
        <w:t xml:space="preserve">por </w:t>
      </w:r>
      <w:r w:rsidR="00B82BC8">
        <w:rPr>
          <w:rFonts w:cs="Arial"/>
          <w:sz w:val="22"/>
        </w:rPr>
        <w:t>A</w:t>
      </w:r>
      <w:r>
        <w:rPr>
          <w:rFonts w:cs="Arial"/>
          <w:sz w:val="22"/>
        </w:rPr>
        <w:t>luno</w:t>
      </w:r>
      <w:r w:rsidR="002571DA">
        <w:rPr>
          <w:rFonts w:cs="Arial"/>
          <w:sz w:val="22"/>
        </w:rPr>
        <w:t xml:space="preserve"> e</w:t>
      </w:r>
      <w:r>
        <w:rPr>
          <w:rFonts w:cs="Arial"/>
          <w:sz w:val="22"/>
        </w:rPr>
        <w:t xml:space="preserve"> Trimestre</w:t>
      </w:r>
      <w:bookmarkEnd w:id="67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282753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todas as </w:t>
      </w:r>
      <w:r w:rsidR="00A17D25">
        <w:rPr>
          <w:rFonts w:ascii="Arial" w:hAnsi="Arial" w:cs="Arial"/>
          <w:i w:val="0"/>
          <w:sz w:val="22"/>
        </w:rPr>
        <w:t>notas do aluno para cada disciplina</w:t>
      </w:r>
      <w:r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533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6149E7" w:rsidRPr="00E93B14" w:rsidTr="00E93B14">
        <w:tc>
          <w:tcPr>
            <w:tcW w:w="4643" w:type="dxa"/>
          </w:tcPr>
          <w:p w:rsidR="006149E7" w:rsidRDefault="006149E7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Turma</w:t>
            </w:r>
          </w:p>
        </w:tc>
        <w:tc>
          <w:tcPr>
            <w:tcW w:w="4643" w:type="dxa"/>
          </w:tcPr>
          <w:p w:rsidR="006149E7" w:rsidRDefault="006149E7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Turma</w:t>
            </w:r>
          </w:p>
        </w:tc>
      </w:tr>
      <w:tr w:rsidR="00260B2B" w:rsidRPr="00E93B14" w:rsidTr="00E93B14">
        <w:tc>
          <w:tcPr>
            <w:tcW w:w="4643" w:type="dxa"/>
          </w:tcPr>
          <w:p w:rsidR="00260B2B" w:rsidRDefault="00260B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260B2B" w:rsidRDefault="005F212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 xml:space="preserve">Número do </w:t>
            </w:r>
            <w:r w:rsidR="00260B2B"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D35F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Disciplina</w:t>
            </w:r>
          </w:p>
        </w:tc>
        <w:tc>
          <w:tcPr>
            <w:tcW w:w="4643" w:type="dxa"/>
          </w:tcPr>
          <w:p w:rsidR="0092332B" w:rsidRPr="00E93B14" w:rsidRDefault="00D35F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da Disciplina</w:t>
            </w:r>
          </w:p>
        </w:tc>
      </w:tr>
      <w:tr w:rsidR="00C050CE" w:rsidRPr="00E93B14" w:rsidTr="00E93B14">
        <w:tc>
          <w:tcPr>
            <w:tcW w:w="4643" w:type="dxa"/>
          </w:tcPr>
          <w:p w:rsidR="00C050CE" w:rsidRDefault="003C70B8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</w:t>
            </w:r>
          </w:p>
        </w:tc>
        <w:tc>
          <w:tcPr>
            <w:tcW w:w="4643" w:type="dxa"/>
          </w:tcPr>
          <w:p w:rsidR="00C050CE" w:rsidRDefault="003C70B8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Nota obtida na Disciplina</w:t>
            </w:r>
          </w:p>
        </w:tc>
      </w:tr>
      <w:tr w:rsidR="009A4A1D" w:rsidRPr="00E93B14" w:rsidTr="00E93B14">
        <w:tc>
          <w:tcPr>
            <w:tcW w:w="4643" w:type="dxa"/>
          </w:tcPr>
          <w:p w:rsidR="009A4A1D" w:rsidRDefault="009A4A1D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Faltas</w:t>
            </w:r>
          </w:p>
        </w:tc>
        <w:tc>
          <w:tcPr>
            <w:tcW w:w="4643" w:type="dxa"/>
          </w:tcPr>
          <w:p w:rsidR="009A4A1D" w:rsidRDefault="009A4A1D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Quantidade de Faltas do Aluno</w:t>
            </w:r>
          </w:p>
        </w:tc>
      </w:tr>
      <w:tr w:rsidR="00742681" w:rsidRPr="00E93B14" w:rsidTr="00E93B14">
        <w:tc>
          <w:tcPr>
            <w:tcW w:w="4643" w:type="dxa"/>
          </w:tcPr>
          <w:p w:rsidR="00742681" w:rsidRDefault="00742681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Total de Faltas</w:t>
            </w:r>
          </w:p>
        </w:tc>
        <w:tc>
          <w:tcPr>
            <w:tcW w:w="4643" w:type="dxa"/>
          </w:tcPr>
          <w:p w:rsidR="00742681" w:rsidRDefault="00742681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Total de Faltas no Trimestre</w:t>
            </w:r>
          </w:p>
        </w:tc>
      </w:tr>
    </w:tbl>
    <w:p w:rsidR="0092332B" w:rsidRDefault="0092332B" w:rsidP="00463BAB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4803D3">
        <w:rPr>
          <w:rFonts w:ascii="Arial" w:hAnsi="Arial" w:cs="Arial"/>
          <w:sz w:val="22"/>
        </w:rPr>
        <w:t xml:space="preserve">boletim por </w:t>
      </w:r>
      <w:r w:rsidR="006A0C15">
        <w:rPr>
          <w:rFonts w:ascii="Arial" w:hAnsi="Arial" w:cs="Arial"/>
          <w:sz w:val="22"/>
        </w:rPr>
        <w:t>A</w:t>
      </w:r>
      <w:r w:rsidR="004803D3">
        <w:rPr>
          <w:rFonts w:ascii="Arial" w:hAnsi="Arial" w:cs="Arial"/>
          <w:sz w:val="22"/>
        </w:rPr>
        <w:t>luno</w:t>
      </w:r>
      <w:r w:rsidR="006A0C15">
        <w:rPr>
          <w:rFonts w:ascii="Arial" w:hAnsi="Arial" w:cs="Arial"/>
          <w:sz w:val="22"/>
        </w:rPr>
        <w:t xml:space="preserve"> e Trimestre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68" w:name="_Ref243191767"/>
      <w:bookmarkStart w:id="69" w:name="_Toc527917768"/>
      <w:r>
        <w:rPr>
          <w:rFonts w:cs="Arial"/>
          <w:sz w:val="22"/>
        </w:rPr>
        <w:t xml:space="preserve">Listar </w:t>
      </w:r>
      <w:bookmarkEnd w:id="68"/>
      <w:r w:rsidR="00E327A7">
        <w:rPr>
          <w:rFonts w:cs="Arial"/>
          <w:sz w:val="22"/>
        </w:rPr>
        <w:t>D</w:t>
      </w:r>
      <w:r w:rsidR="00895B32">
        <w:rPr>
          <w:rFonts w:cs="Arial"/>
          <w:sz w:val="22"/>
        </w:rPr>
        <w:t>ados do Aluno</w:t>
      </w:r>
      <w:bookmarkEnd w:id="69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9220D9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2332B" w:rsidP="0077073B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230D69">
        <w:rPr>
          <w:rFonts w:ascii="Arial" w:hAnsi="Arial" w:cs="Arial"/>
          <w:i w:val="0"/>
          <w:sz w:val="22"/>
        </w:rPr>
        <w:t>dados básicos do aluno,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4D245A">
              <w:rPr>
                <w:rFonts w:ascii="Arial" w:hAnsi="Arial" w:cs="Arial"/>
                <w:i w:val="0"/>
                <w:sz w:val="22"/>
              </w:rPr>
              <w:t>do Aluno</w:t>
            </w:r>
          </w:p>
        </w:tc>
      </w:tr>
      <w:tr w:rsidR="004D245A" w:rsidRPr="00E93B14" w:rsidTr="00E93B14">
        <w:tc>
          <w:tcPr>
            <w:tcW w:w="4643" w:type="dxa"/>
          </w:tcPr>
          <w:p w:rsidR="004D245A" w:rsidRPr="00E93B14" w:rsidRDefault="004D245A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de Nascimento</w:t>
            </w:r>
          </w:p>
        </w:tc>
        <w:tc>
          <w:tcPr>
            <w:tcW w:w="4643" w:type="dxa"/>
          </w:tcPr>
          <w:p w:rsidR="004D245A" w:rsidRPr="00E93B14" w:rsidRDefault="004D245A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de Nascimento do Aluno</w:t>
            </w:r>
          </w:p>
        </w:tc>
      </w:tr>
      <w:tr w:rsidR="0024605D" w:rsidRPr="00E93B14" w:rsidTr="00E93B14">
        <w:tc>
          <w:tcPr>
            <w:tcW w:w="4643" w:type="dxa"/>
          </w:tcPr>
          <w:p w:rsidR="0024605D" w:rsidRDefault="00EA383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CPF</w:t>
            </w:r>
          </w:p>
        </w:tc>
        <w:tc>
          <w:tcPr>
            <w:tcW w:w="4643" w:type="dxa"/>
          </w:tcPr>
          <w:p w:rsidR="0024605D" w:rsidRDefault="00BB356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CPF</w:t>
            </w:r>
            <w:r w:rsidR="00605A92">
              <w:rPr>
                <w:rFonts w:ascii="Arial" w:hAnsi="Arial" w:cs="Arial"/>
                <w:i w:val="0"/>
                <w:sz w:val="22"/>
              </w:rPr>
              <w:t xml:space="preserve"> do Aluno</w:t>
            </w:r>
          </w:p>
        </w:tc>
      </w:tr>
      <w:tr w:rsidR="00FE075C" w:rsidRPr="00E93B14" w:rsidTr="00E93B14">
        <w:tc>
          <w:tcPr>
            <w:tcW w:w="4643" w:type="dxa"/>
          </w:tcPr>
          <w:p w:rsidR="00FE075C" w:rsidRDefault="00FE075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Ano</w:t>
            </w:r>
          </w:p>
        </w:tc>
        <w:tc>
          <w:tcPr>
            <w:tcW w:w="4643" w:type="dxa"/>
          </w:tcPr>
          <w:p w:rsidR="00FE075C" w:rsidRDefault="00FE075C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Ano cursado pelo Aluno</w:t>
            </w:r>
          </w:p>
        </w:tc>
      </w:tr>
    </w:tbl>
    <w:p w:rsidR="0092332B" w:rsidRDefault="0092332B" w:rsidP="007A1F5E">
      <w:pPr>
        <w:pStyle w:val="Corpodetexto"/>
        <w:numPr>
          <w:ilvl w:val="0"/>
          <w:numId w:val="9"/>
        </w:numPr>
        <w:ind w:right="-56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AA7BE4">
        <w:rPr>
          <w:rFonts w:ascii="Arial" w:hAnsi="Arial" w:cs="Arial"/>
          <w:sz w:val="22"/>
        </w:rPr>
        <w:t>dados por aluno</w:t>
      </w:r>
    </w:p>
    <w:p w:rsidR="0092332B" w:rsidRDefault="0092332B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0" w:name="_Ref243191860"/>
      <w:bookmarkStart w:id="71" w:name="_Toc527917769"/>
      <w:r>
        <w:rPr>
          <w:rFonts w:cs="Arial"/>
          <w:sz w:val="22"/>
        </w:rPr>
        <w:t xml:space="preserve">Listar </w:t>
      </w:r>
      <w:bookmarkEnd w:id="70"/>
      <w:r w:rsidR="00E327A7">
        <w:rPr>
          <w:rFonts w:cs="Arial"/>
          <w:sz w:val="22"/>
        </w:rPr>
        <w:t>D</w:t>
      </w:r>
      <w:r w:rsidR="00BB4399">
        <w:rPr>
          <w:rFonts w:cs="Arial"/>
          <w:sz w:val="22"/>
        </w:rPr>
        <w:t>ados da Emeb</w:t>
      </w:r>
      <w:r w:rsidR="00BE7BA1">
        <w:rPr>
          <w:rFonts w:cs="Arial"/>
          <w:sz w:val="22"/>
        </w:rPr>
        <w:t xml:space="preserve"> por Aluno</w:t>
      </w:r>
      <w:bookmarkEnd w:id="71"/>
    </w:p>
    <w:p w:rsidR="0092332B" w:rsidRDefault="0092332B" w:rsidP="0092332B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8C7FE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92332B" w:rsidRDefault="0098315F" w:rsidP="00F965B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dados básicos da </w:t>
      </w:r>
      <w:r w:rsidR="00BE7BA1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>meb, contendo os seguintes campos</w:t>
      </w:r>
      <w:r w:rsidR="0092332B">
        <w:rPr>
          <w:rFonts w:ascii="Arial" w:hAnsi="Arial" w:cs="Arial"/>
          <w:i w:val="0"/>
          <w:sz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92332B" w:rsidRPr="00E93B14" w:rsidTr="00E93B14"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92332B" w:rsidRPr="00E93B14" w:rsidTr="00E93B14"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>Nome</w:t>
            </w:r>
          </w:p>
        </w:tc>
        <w:tc>
          <w:tcPr>
            <w:tcW w:w="4643" w:type="dxa"/>
          </w:tcPr>
          <w:p w:rsidR="0092332B" w:rsidRPr="00E93B14" w:rsidRDefault="0092332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 w:rsidRPr="00E93B14">
              <w:rPr>
                <w:rFonts w:ascii="Arial" w:hAnsi="Arial" w:cs="Arial"/>
                <w:i w:val="0"/>
                <w:sz w:val="22"/>
              </w:rPr>
              <w:t xml:space="preserve">Nome </w:t>
            </w:r>
            <w:r w:rsidR="00455055">
              <w:rPr>
                <w:rFonts w:ascii="Arial" w:hAnsi="Arial" w:cs="Arial"/>
                <w:i w:val="0"/>
                <w:sz w:val="22"/>
              </w:rPr>
              <w:t>da Emeb</w:t>
            </w:r>
          </w:p>
        </w:tc>
      </w:tr>
      <w:tr w:rsidR="008C771E" w:rsidRPr="00E93B14" w:rsidTr="00E93B14">
        <w:tc>
          <w:tcPr>
            <w:tcW w:w="4643" w:type="dxa"/>
          </w:tcPr>
          <w:p w:rsidR="008C771E" w:rsidRPr="00E93B14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Rua</w:t>
            </w:r>
          </w:p>
        </w:tc>
        <w:tc>
          <w:tcPr>
            <w:tcW w:w="4643" w:type="dxa"/>
          </w:tcPr>
          <w:p w:rsidR="008C771E" w:rsidRPr="00E93B14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Rua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Número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Número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Bairro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Bairro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Complemento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Complemento da Emeb</w:t>
            </w:r>
          </w:p>
        </w:tc>
      </w:tr>
      <w:tr w:rsidR="00E1676F" w:rsidRPr="00E93B14" w:rsidTr="00E93B14"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Cidade</w:t>
            </w:r>
          </w:p>
        </w:tc>
        <w:tc>
          <w:tcPr>
            <w:tcW w:w="4643" w:type="dxa"/>
          </w:tcPr>
          <w:p w:rsidR="00E1676F" w:rsidRDefault="00E1676F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Cidade da Emeb</w:t>
            </w:r>
          </w:p>
        </w:tc>
      </w:tr>
      <w:tr w:rsidR="005E4CEB" w:rsidRPr="00E93B14" w:rsidTr="00E93B14">
        <w:tc>
          <w:tcPr>
            <w:tcW w:w="4643" w:type="dxa"/>
          </w:tcPr>
          <w:p w:rsidR="005E4CEB" w:rsidRDefault="005E4CE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Estado</w:t>
            </w:r>
          </w:p>
        </w:tc>
        <w:tc>
          <w:tcPr>
            <w:tcW w:w="4643" w:type="dxa"/>
          </w:tcPr>
          <w:p w:rsidR="005E4CEB" w:rsidRDefault="005E4CEB" w:rsidP="0092332B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Estado da Emeb</w:t>
            </w:r>
          </w:p>
        </w:tc>
      </w:tr>
    </w:tbl>
    <w:p w:rsidR="0092332B" w:rsidRDefault="0092332B" w:rsidP="000F0ADD">
      <w:pPr>
        <w:pStyle w:val="Corpodetexto"/>
        <w:numPr>
          <w:ilvl w:val="0"/>
          <w:numId w:val="9"/>
        </w:numPr>
        <w:ind w:right="-56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Campos do relatório de </w:t>
      </w:r>
      <w:r w:rsidR="006A49F4">
        <w:rPr>
          <w:rFonts w:ascii="Arial" w:hAnsi="Arial" w:cs="Arial"/>
          <w:sz w:val="22"/>
        </w:rPr>
        <w:t>dados de Emeb por Aluno</w:t>
      </w:r>
    </w:p>
    <w:p w:rsidR="0092332B" w:rsidRDefault="00D723F8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2" w:name="_Toc527917770"/>
      <w:r>
        <w:rPr>
          <w:rFonts w:cs="Arial"/>
          <w:sz w:val="22"/>
        </w:rPr>
        <w:t xml:space="preserve">Listar </w:t>
      </w:r>
      <w:r w:rsidR="00205E02">
        <w:rPr>
          <w:rFonts w:cs="Arial"/>
          <w:sz w:val="22"/>
        </w:rPr>
        <w:t>Mensagens por Aluno</w:t>
      </w:r>
      <w:bookmarkEnd w:id="72"/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EF1C2D">
        <w:rPr>
          <w:rFonts w:ascii="Arial" w:hAnsi="Arial" w:cs="Arial"/>
          <w:i w:val="0"/>
          <w:sz w:val="22"/>
        </w:rPr>
        <w:t>Aluno</w:t>
      </w:r>
      <w:r w:rsidR="00654ACD">
        <w:rPr>
          <w:rFonts w:ascii="Arial" w:hAnsi="Arial" w:cs="Arial"/>
          <w:i w:val="0"/>
          <w:sz w:val="22"/>
        </w:rPr>
        <w:t>.</w:t>
      </w:r>
    </w:p>
    <w:p w:rsidR="00A27D79" w:rsidRDefault="00A27D79" w:rsidP="00A27D79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B576EC">
        <w:rPr>
          <w:rFonts w:ascii="Arial" w:hAnsi="Arial" w:cs="Arial"/>
          <w:i w:val="0"/>
          <w:sz w:val="22"/>
        </w:rPr>
        <w:t>Mensagens direcionadas ao Aluno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0"/>
      </w:tblGrid>
      <w:tr w:rsidR="00A27D79" w:rsidRPr="00E93B14" w:rsidTr="00E93B14"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A27D79" w:rsidRPr="00E93B14" w:rsidRDefault="00A27D79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A27D79" w:rsidRPr="00E93B14" w:rsidTr="00E93B14">
        <w:tc>
          <w:tcPr>
            <w:tcW w:w="4643" w:type="dxa"/>
          </w:tcPr>
          <w:p w:rsidR="00A27D79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Remetente</w:t>
            </w:r>
          </w:p>
        </w:tc>
        <w:tc>
          <w:tcPr>
            <w:tcW w:w="4643" w:type="dxa"/>
          </w:tcPr>
          <w:p w:rsidR="00A27D79" w:rsidRPr="00E93B14" w:rsidRDefault="00BF0847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de quem enviou 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 da Mensagem</w:t>
            </w:r>
          </w:p>
        </w:tc>
      </w:tr>
      <w:tr w:rsidR="00287CCA" w:rsidRPr="00E93B14" w:rsidTr="00E93B14">
        <w:tc>
          <w:tcPr>
            <w:tcW w:w="4643" w:type="dxa"/>
          </w:tcPr>
          <w:p w:rsidR="00287CCA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Mensagem</w:t>
            </w:r>
          </w:p>
        </w:tc>
        <w:tc>
          <w:tcPr>
            <w:tcW w:w="4643" w:type="dxa"/>
          </w:tcPr>
          <w:p w:rsidR="00287CCA" w:rsidRPr="00E93B14" w:rsidRDefault="00287CCA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Texto da Mensagem</w:t>
            </w:r>
          </w:p>
        </w:tc>
      </w:tr>
    </w:tbl>
    <w:p w:rsidR="00576B11" w:rsidRPr="00216519" w:rsidRDefault="00A27D79" w:rsidP="0063718C">
      <w:pPr>
        <w:pStyle w:val="Corpodetexto"/>
        <w:numPr>
          <w:ilvl w:val="0"/>
          <w:numId w:val="9"/>
        </w:numPr>
        <w:ind w:right="-71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6A29A1">
        <w:rPr>
          <w:rFonts w:ascii="Arial" w:hAnsi="Arial" w:cs="Arial"/>
          <w:sz w:val="22"/>
        </w:rPr>
        <w:t>Mensagens por Aluno</w:t>
      </w:r>
    </w:p>
    <w:p w:rsidR="00576B11" w:rsidRDefault="00576B11" w:rsidP="00576B11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3" w:name="_Toc527917771"/>
      <w:r>
        <w:rPr>
          <w:rFonts w:cs="Arial"/>
          <w:sz w:val="22"/>
        </w:rPr>
        <w:t>Listar Mensagens por Responsável</w:t>
      </w:r>
      <w:bookmarkEnd w:id="73"/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7A0E08">
        <w:rPr>
          <w:rFonts w:ascii="Arial" w:hAnsi="Arial" w:cs="Arial"/>
          <w:i w:val="0"/>
          <w:sz w:val="22"/>
        </w:rPr>
        <w:t>Responsável</w:t>
      </w:r>
      <w:r>
        <w:rPr>
          <w:rFonts w:ascii="Arial" w:hAnsi="Arial" w:cs="Arial"/>
          <w:i w:val="0"/>
          <w:sz w:val="22"/>
        </w:rPr>
        <w:t>.</w:t>
      </w:r>
    </w:p>
    <w:p w:rsidR="00576B11" w:rsidRDefault="00576B11" w:rsidP="00576B11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Listagem de tod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s </w:t>
      </w:r>
      <w:r w:rsidR="003209CE">
        <w:rPr>
          <w:rFonts w:ascii="Arial" w:hAnsi="Arial" w:cs="Arial"/>
          <w:i w:val="0"/>
          <w:sz w:val="22"/>
        </w:rPr>
        <w:t>Mensagens por Responsável,</w:t>
      </w:r>
      <w:r>
        <w:rPr>
          <w:rFonts w:ascii="Arial" w:hAnsi="Arial" w:cs="Arial"/>
          <w:i w:val="0"/>
          <w:sz w:val="22"/>
        </w:rPr>
        <w:t xml:space="preserve"> contendo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4534"/>
      </w:tblGrid>
      <w:tr w:rsidR="00576B11" w:rsidRPr="00E93B14" w:rsidTr="00442DF1">
        <w:tc>
          <w:tcPr>
            <w:tcW w:w="4526" w:type="dxa"/>
            <w:shd w:val="clear" w:color="auto" w:fill="333399"/>
          </w:tcPr>
          <w:p w:rsidR="00576B11" w:rsidRPr="00E93B14" w:rsidRDefault="00576B11" w:rsidP="005741F9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534" w:type="dxa"/>
            <w:shd w:val="clear" w:color="auto" w:fill="333399"/>
          </w:tcPr>
          <w:p w:rsidR="00576B11" w:rsidRPr="00E93B14" w:rsidRDefault="00576B11" w:rsidP="005741F9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Remetente</w:t>
            </w:r>
          </w:p>
        </w:tc>
        <w:tc>
          <w:tcPr>
            <w:tcW w:w="4534" w:type="dxa"/>
          </w:tcPr>
          <w:p w:rsidR="00442DF1" w:rsidRPr="00E93B14" w:rsidRDefault="00CB6D05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Nome de quem enviou 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Assunto da Mensagem</w:t>
            </w:r>
          </w:p>
        </w:tc>
      </w:tr>
      <w:tr w:rsidR="00442DF1" w:rsidRPr="00E93B14" w:rsidTr="00442DF1">
        <w:tc>
          <w:tcPr>
            <w:tcW w:w="4526" w:type="dxa"/>
          </w:tcPr>
          <w:p w:rsidR="00442DF1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Mensagem</w:t>
            </w:r>
          </w:p>
        </w:tc>
        <w:tc>
          <w:tcPr>
            <w:tcW w:w="4534" w:type="dxa"/>
          </w:tcPr>
          <w:p w:rsidR="00442DF1" w:rsidRPr="00E93B14" w:rsidRDefault="00442DF1" w:rsidP="00442DF1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Texto da Mensagem</w:t>
            </w:r>
          </w:p>
        </w:tc>
      </w:tr>
    </w:tbl>
    <w:p w:rsidR="00576B11" w:rsidRPr="004C4F9D" w:rsidRDefault="00576B11" w:rsidP="00F870C8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Campos do relatório de tod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s </w:t>
      </w:r>
      <w:r w:rsidR="00CB4423">
        <w:rPr>
          <w:rFonts w:ascii="Arial" w:hAnsi="Arial" w:cs="Arial"/>
          <w:sz w:val="22"/>
        </w:rPr>
        <w:t>Mensagens por Responsável</w:t>
      </w:r>
    </w:p>
    <w:p w:rsidR="0035487D" w:rsidRDefault="00BB669D" w:rsidP="00033115">
      <w:pPr>
        <w:pStyle w:val="Requisito"/>
        <w:numPr>
          <w:ilvl w:val="0"/>
          <w:numId w:val="7"/>
        </w:numPr>
        <w:rPr>
          <w:rFonts w:cs="Arial"/>
          <w:sz w:val="22"/>
        </w:rPr>
      </w:pPr>
      <w:bookmarkStart w:id="74" w:name="_Toc527917772"/>
      <w:r>
        <w:rPr>
          <w:rFonts w:cs="Arial"/>
          <w:sz w:val="22"/>
        </w:rPr>
        <w:t>Listar Calendário Acadêmico</w:t>
      </w:r>
      <w:bookmarkEnd w:id="74"/>
    </w:p>
    <w:p w:rsidR="0035487D" w:rsidRDefault="0035487D" w:rsidP="0035487D">
      <w:pPr>
        <w:pStyle w:val="Corpodetexto"/>
        <w:rPr>
          <w:rFonts w:ascii="Arial" w:hAnsi="Arial" w:cs="Arial"/>
          <w:i w:val="0"/>
          <w:sz w:val="22"/>
        </w:rPr>
      </w:pPr>
      <w:r w:rsidRPr="00CA6195">
        <w:rPr>
          <w:rFonts w:ascii="Arial" w:hAnsi="Arial" w:cs="Arial"/>
          <w:b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: </w:t>
      </w:r>
      <w:r w:rsidR="00D0679D">
        <w:rPr>
          <w:rFonts w:ascii="Arial" w:hAnsi="Arial" w:cs="Arial"/>
          <w:i w:val="0"/>
          <w:sz w:val="22"/>
        </w:rPr>
        <w:t>Responsável e Aluno</w:t>
      </w:r>
      <w:r w:rsidR="00654ACD">
        <w:rPr>
          <w:rFonts w:ascii="Arial" w:hAnsi="Arial" w:cs="Arial"/>
          <w:i w:val="0"/>
          <w:sz w:val="22"/>
        </w:rPr>
        <w:t>.</w:t>
      </w:r>
    </w:p>
    <w:p w:rsidR="0035487D" w:rsidRDefault="0035487D" w:rsidP="00AC4C0B">
      <w:pPr>
        <w:pStyle w:val="Corpodetexto"/>
        <w:rPr>
          <w:rFonts w:ascii="Arial" w:hAnsi="Arial"/>
          <w:i w:val="0"/>
          <w:iCs w:val="0"/>
          <w:sz w:val="22"/>
        </w:rPr>
      </w:pPr>
      <w:r>
        <w:rPr>
          <w:rFonts w:ascii="Arial" w:hAnsi="Arial" w:cs="Arial"/>
          <w:i w:val="0"/>
          <w:sz w:val="22"/>
        </w:rPr>
        <w:t xml:space="preserve">Listagem de </w:t>
      </w:r>
      <w:r w:rsidR="00AC4C0B">
        <w:rPr>
          <w:rFonts w:ascii="Arial" w:hAnsi="Arial" w:cs="Arial"/>
          <w:i w:val="0"/>
          <w:sz w:val="22"/>
        </w:rPr>
        <w:t>todas as datas definidas no calendário acadêmico</w:t>
      </w:r>
      <w:r w:rsidR="0025790C">
        <w:rPr>
          <w:rFonts w:ascii="Arial" w:hAnsi="Arial" w:cs="Arial"/>
          <w:i w:val="0"/>
          <w:sz w:val="22"/>
        </w:rPr>
        <w:t xml:space="preserve"> para o ano corrente</w:t>
      </w:r>
      <w:r w:rsidRPr="00C413BF">
        <w:rPr>
          <w:rFonts w:ascii="Arial" w:hAnsi="Arial"/>
          <w:i w:val="0"/>
          <w:iCs w:val="0"/>
          <w:sz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31"/>
      </w:tblGrid>
      <w:tr w:rsidR="0035487D" w:rsidRPr="00E93B14" w:rsidTr="00E93B14"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Nome do Campo</w:t>
            </w:r>
          </w:p>
        </w:tc>
        <w:tc>
          <w:tcPr>
            <w:tcW w:w="4643" w:type="dxa"/>
            <w:shd w:val="clear" w:color="auto" w:fill="333399"/>
          </w:tcPr>
          <w:p w:rsidR="0035487D" w:rsidRPr="00E93B14" w:rsidRDefault="0035487D" w:rsidP="005F7A76">
            <w:pPr>
              <w:pStyle w:val="Corpodetexto"/>
              <w:rPr>
                <w:rFonts w:ascii="Arial" w:hAnsi="Arial" w:cs="Arial"/>
                <w:i w:val="0"/>
                <w:color w:val="FFFFFF"/>
                <w:sz w:val="22"/>
              </w:rPr>
            </w:pPr>
            <w:r w:rsidRPr="00E93B14">
              <w:rPr>
                <w:rFonts w:ascii="Arial" w:hAnsi="Arial" w:cs="Arial"/>
                <w:i w:val="0"/>
                <w:color w:val="FFFFFF"/>
                <w:sz w:val="22"/>
              </w:rPr>
              <w:t>Descrição do Campo</w:t>
            </w:r>
          </w:p>
        </w:tc>
      </w:tr>
      <w:tr w:rsidR="0035487D" w:rsidRPr="00E93B14" w:rsidTr="00E93B14">
        <w:tc>
          <w:tcPr>
            <w:tcW w:w="4643" w:type="dxa"/>
          </w:tcPr>
          <w:p w:rsidR="0035487D" w:rsidRPr="00E93B14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</w:t>
            </w:r>
          </w:p>
        </w:tc>
        <w:tc>
          <w:tcPr>
            <w:tcW w:w="4643" w:type="dxa"/>
          </w:tcPr>
          <w:p w:rsidR="0035487D" w:rsidRPr="00E93B14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Data do Calendário</w:t>
            </w:r>
          </w:p>
        </w:tc>
      </w:tr>
      <w:tr w:rsidR="00A675B6" w:rsidRPr="00E93B14" w:rsidTr="00E93B14">
        <w:tc>
          <w:tcPr>
            <w:tcW w:w="4643" w:type="dxa"/>
          </w:tcPr>
          <w:p w:rsidR="00A675B6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</w:t>
            </w:r>
          </w:p>
        </w:tc>
        <w:tc>
          <w:tcPr>
            <w:tcW w:w="4643" w:type="dxa"/>
          </w:tcPr>
          <w:p w:rsidR="00A675B6" w:rsidRDefault="00A675B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Descrição da Data</w:t>
            </w:r>
          </w:p>
        </w:tc>
      </w:tr>
      <w:tr w:rsidR="00881506" w:rsidRPr="00E93B14" w:rsidTr="00E93B14"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lastRenderedPageBreak/>
              <w:t>Tipo</w:t>
            </w:r>
          </w:p>
        </w:tc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Tipo da Data</w:t>
            </w:r>
          </w:p>
        </w:tc>
      </w:tr>
      <w:tr w:rsidR="00881506" w:rsidRPr="00E93B14" w:rsidTr="00E93B14"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</w:t>
            </w:r>
          </w:p>
        </w:tc>
        <w:tc>
          <w:tcPr>
            <w:tcW w:w="4643" w:type="dxa"/>
          </w:tcPr>
          <w:p w:rsidR="00881506" w:rsidRDefault="00881506" w:rsidP="005F7A76">
            <w:pPr>
              <w:pStyle w:val="Corpodetexto"/>
              <w:rPr>
                <w:rFonts w:ascii="Arial" w:hAnsi="Arial" w:cs="Arial"/>
                <w:i w:val="0"/>
                <w:sz w:val="22"/>
              </w:rPr>
            </w:pPr>
            <w:r>
              <w:rPr>
                <w:rFonts w:ascii="Arial" w:hAnsi="Arial" w:cs="Arial"/>
                <w:i w:val="0"/>
                <w:sz w:val="22"/>
              </w:rPr>
              <w:t>Trimestre da Data</w:t>
            </w:r>
          </w:p>
        </w:tc>
      </w:tr>
    </w:tbl>
    <w:p w:rsidR="00D97121" w:rsidRDefault="0035487D" w:rsidP="00F56951">
      <w:pPr>
        <w:pStyle w:val="Corpodetexto"/>
        <w:numPr>
          <w:ilvl w:val="0"/>
          <w:numId w:val="9"/>
        </w:numPr>
        <w:ind w:right="-853"/>
        <w:jc w:val="center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sz w:val="22"/>
        </w:rPr>
        <w:t xml:space="preserve">- </w:t>
      </w:r>
      <w:r w:rsidR="00ED3801">
        <w:rPr>
          <w:rFonts w:ascii="Arial" w:hAnsi="Arial" w:cs="Arial"/>
          <w:sz w:val="22"/>
        </w:rPr>
        <w:t>Campos do relatório de todas as Datas do Calendário Acadêmico</w:t>
      </w:r>
    </w:p>
    <w:p w:rsidR="00B407D4" w:rsidRDefault="00B407D4">
      <w:pPr>
        <w:pStyle w:val="Ttulo1"/>
        <w:rPr>
          <w:rFonts w:cs="Arial"/>
        </w:rPr>
      </w:pPr>
      <w:bookmarkStart w:id="75" w:name="_Toc527917773"/>
      <w:r>
        <w:rPr>
          <w:rFonts w:cs="Arial"/>
        </w:rPr>
        <w:t>Requisitos não funcionais</w:t>
      </w:r>
      <w:bookmarkEnd w:id="50"/>
      <w:bookmarkEnd w:id="51"/>
      <w:bookmarkEnd w:id="52"/>
      <w:bookmarkEnd w:id="53"/>
      <w:bookmarkEnd w:id="54"/>
      <w:bookmarkEnd w:id="55"/>
      <w:r w:rsidR="00C52FF5">
        <w:rPr>
          <w:rFonts w:cs="Arial"/>
        </w:rPr>
        <w:t xml:space="preserve"> (suplementares)</w:t>
      </w:r>
      <w:bookmarkEnd w:id="75"/>
    </w:p>
    <w:p w:rsidR="002E33DD" w:rsidRDefault="002E33DD" w:rsidP="002E33DD">
      <w:pPr>
        <w:pStyle w:val="Ttulo2"/>
        <w:rPr>
          <w:rFonts w:cs="Arial"/>
        </w:rPr>
      </w:pPr>
      <w:bookmarkStart w:id="76" w:name="_Toc527917774"/>
      <w:r>
        <w:rPr>
          <w:rFonts w:cs="Arial"/>
        </w:rPr>
        <w:t>Implementação</w:t>
      </w:r>
      <w:bookmarkEnd w:id="76"/>
    </w:p>
    <w:p w:rsidR="002E33DD" w:rsidRPr="00EC0048" w:rsidRDefault="00612857" w:rsidP="002E33DD">
      <w:pPr>
        <w:pStyle w:val="RNF"/>
        <w:ind w:left="0" w:firstLine="0"/>
      </w:pPr>
      <w:bookmarkStart w:id="77" w:name="_Toc527917775"/>
      <w:r>
        <w:t>Linguagem de Programação</w:t>
      </w:r>
      <w:bookmarkEnd w:id="77"/>
    </w:p>
    <w:p w:rsidR="002E33DD" w:rsidRDefault="00D34D14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Back-</w:t>
      </w:r>
      <w:r w:rsidR="006E1CF7">
        <w:rPr>
          <w:rFonts w:ascii="Arial" w:hAnsi="Arial" w:cs="Arial"/>
          <w:i w:val="0"/>
          <w:sz w:val="22"/>
        </w:rPr>
        <w:t>E</w:t>
      </w:r>
      <w:r>
        <w:rPr>
          <w:rFonts w:ascii="Arial" w:hAnsi="Arial" w:cs="Arial"/>
          <w:i w:val="0"/>
          <w:sz w:val="22"/>
        </w:rPr>
        <w:t xml:space="preserve">nd: </w:t>
      </w:r>
      <w:r w:rsidR="00612857" w:rsidRPr="00612857">
        <w:rPr>
          <w:rFonts w:ascii="Arial" w:hAnsi="Arial" w:cs="Arial"/>
          <w:i w:val="0"/>
          <w:sz w:val="22"/>
        </w:rPr>
        <w:t>Java</w:t>
      </w:r>
      <w:r w:rsidR="00612857">
        <w:rPr>
          <w:rFonts w:ascii="Arial" w:hAnsi="Arial" w:cs="Arial"/>
          <w:i w:val="0"/>
          <w:sz w:val="22"/>
        </w:rPr>
        <w:t xml:space="preserve"> SE Versão 1.</w:t>
      </w:r>
      <w:r w:rsidR="003E0B17">
        <w:rPr>
          <w:rFonts w:ascii="Arial" w:hAnsi="Arial" w:cs="Arial"/>
          <w:i w:val="0"/>
          <w:sz w:val="22"/>
        </w:rPr>
        <w:t>8</w:t>
      </w:r>
    </w:p>
    <w:p w:rsidR="006E1CF7" w:rsidRDefault="006E1CF7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Front-End: Ionic Framework</w:t>
      </w:r>
    </w:p>
    <w:p w:rsidR="00F63D6B" w:rsidRDefault="00F63D6B" w:rsidP="002E33DD">
      <w:pPr>
        <w:pStyle w:val="Corpodetexto"/>
        <w:rPr>
          <w:rFonts w:ascii="Arial" w:hAnsi="Arial" w:cs="Arial"/>
          <w:i w:val="0"/>
          <w:sz w:val="22"/>
        </w:rPr>
      </w:pPr>
    </w:p>
    <w:p w:rsidR="00612857" w:rsidRPr="00EC0048" w:rsidRDefault="00612857" w:rsidP="00612857">
      <w:pPr>
        <w:pStyle w:val="RNF"/>
        <w:ind w:left="0" w:firstLine="0"/>
      </w:pPr>
      <w:bookmarkStart w:id="78" w:name="_Toc527917776"/>
      <w:r>
        <w:t>Banco de Dados</w:t>
      </w:r>
      <w:bookmarkEnd w:id="78"/>
    </w:p>
    <w:p w:rsidR="00612857" w:rsidRDefault="006A2C0C" w:rsidP="00612857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Oracle </w:t>
      </w:r>
      <w:r w:rsidR="006B71D7">
        <w:rPr>
          <w:rFonts w:ascii="Arial" w:hAnsi="Arial" w:cs="Arial"/>
          <w:i w:val="0"/>
          <w:sz w:val="22"/>
        </w:rPr>
        <w:t>11g</w:t>
      </w:r>
    </w:p>
    <w:p w:rsidR="00232DDB" w:rsidRPr="00612857" w:rsidRDefault="00232DDB" w:rsidP="00612857">
      <w:pPr>
        <w:pStyle w:val="Corpodetexto"/>
        <w:rPr>
          <w:rFonts w:ascii="Arial" w:hAnsi="Arial" w:cs="Arial"/>
          <w:i w:val="0"/>
          <w:sz w:val="22"/>
        </w:rPr>
      </w:pPr>
    </w:p>
    <w:p w:rsidR="002E33DD" w:rsidRDefault="002E33DD" w:rsidP="002E33DD">
      <w:pPr>
        <w:pStyle w:val="Ttulo2"/>
        <w:rPr>
          <w:rFonts w:cs="Arial"/>
        </w:rPr>
      </w:pPr>
      <w:bookmarkStart w:id="79" w:name="_Toc527917777"/>
      <w:r>
        <w:rPr>
          <w:rFonts w:cs="Arial"/>
        </w:rPr>
        <w:t>Interface</w:t>
      </w:r>
      <w:bookmarkEnd w:id="79"/>
    </w:p>
    <w:p w:rsidR="002E33DD" w:rsidRPr="00EC0048" w:rsidRDefault="00441AAA" w:rsidP="002E33DD">
      <w:pPr>
        <w:pStyle w:val="RNF"/>
        <w:ind w:left="0" w:firstLine="0"/>
      </w:pPr>
      <w:bookmarkStart w:id="80" w:name="_Toc527917778"/>
      <w:r>
        <w:t xml:space="preserve">Logotipo do </w:t>
      </w:r>
      <w:r w:rsidR="005A5DAF">
        <w:t>Ifes</w:t>
      </w:r>
      <w:bookmarkEnd w:id="80"/>
    </w:p>
    <w:p w:rsidR="002E33DD" w:rsidRDefault="0083317E" w:rsidP="002E33DD">
      <w:pPr>
        <w:pStyle w:val="Corpodetexto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Na tela de descrição do aplicativo será </w:t>
      </w:r>
      <w:r w:rsidR="00EA390A">
        <w:rPr>
          <w:rFonts w:ascii="Arial" w:hAnsi="Arial" w:cs="Arial"/>
          <w:i w:val="0"/>
          <w:sz w:val="22"/>
        </w:rPr>
        <w:t>posicionado o logotipo do Ifes</w:t>
      </w:r>
      <w:r w:rsidR="00441AAA">
        <w:rPr>
          <w:rFonts w:ascii="Arial" w:hAnsi="Arial" w:cs="Arial"/>
          <w:i w:val="0"/>
          <w:sz w:val="22"/>
        </w:rPr>
        <w:t>.</w:t>
      </w:r>
    </w:p>
    <w:p w:rsidR="00232DDB" w:rsidRPr="00441AAA" w:rsidRDefault="00232DDB" w:rsidP="002E33DD">
      <w:pPr>
        <w:pStyle w:val="Corpodetexto"/>
        <w:rPr>
          <w:rFonts w:ascii="Arial" w:hAnsi="Arial" w:cs="Arial"/>
          <w:i w:val="0"/>
          <w:sz w:val="22"/>
        </w:rPr>
      </w:pPr>
    </w:p>
    <w:p w:rsidR="002E33DD" w:rsidRDefault="002E33DD" w:rsidP="002E33DD">
      <w:pPr>
        <w:pStyle w:val="Ttulo2"/>
        <w:rPr>
          <w:rFonts w:cs="Arial"/>
        </w:rPr>
      </w:pPr>
      <w:bookmarkStart w:id="81" w:name="_Toc527917779"/>
      <w:r>
        <w:rPr>
          <w:rFonts w:cs="Arial"/>
        </w:rPr>
        <w:t>Empacotamento</w:t>
      </w:r>
      <w:bookmarkEnd w:id="81"/>
    </w:p>
    <w:p w:rsidR="002E33DD" w:rsidRPr="00EC0048" w:rsidRDefault="00612857" w:rsidP="002E33DD">
      <w:pPr>
        <w:pStyle w:val="RNF"/>
        <w:ind w:left="0" w:firstLine="0"/>
      </w:pPr>
      <w:bookmarkStart w:id="82" w:name="_Ref471381570"/>
      <w:bookmarkStart w:id="83" w:name="_Toc527917780"/>
      <w:r>
        <w:t xml:space="preserve">Entrega </w:t>
      </w:r>
      <w:r w:rsidR="00C912B5">
        <w:t>Online</w:t>
      </w:r>
      <w:bookmarkEnd w:id="83"/>
    </w:p>
    <w:p w:rsidR="00612857" w:rsidRPr="00612857" w:rsidRDefault="00612857" w:rsidP="009425E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sistema </w:t>
      </w:r>
      <w:r w:rsidR="009425E8">
        <w:rPr>
          <w:rFonts w:ascii="Arial" w:hAnsi="Arial" w:cs="Arial"/>
          <w:sz w:val="22"/>
        </w:rPr>
        <w:t xml:space="preserve">será disponibilizado </w:t>
      </w:r>
      <w:r w:rsidR="00164277">
        <w:rPr>
          <w:rFonts w:ascii="Arial" w:hAnsi="Arial" w:cs="Arial"/>
          <w:sz w:val="22"/>
        </w:rPr>
        <w:t xml:space="preserve">gratuitamente </w:t>
      </w:r>
      <w:r w:rsidR="009425E8">
        <w:rPr>
          <w:rFonts w:ascii="Arial" w:hAnsi="Arial" w:cs="Arial"/>
          <w:sz w:val="22"/>
        </w:rPr>
        <w:t>através das lojas virtuais Google Play e Apple Store</w:t>
      </w:r>
      <w:r>
        <w:rPr>
          <w:rFonts w:ascii="Arial" w:hAnsi="Arial" w:cs="Arial"/>
          <w:sz w:val="22"/>
        </w:rPr>
        <w:t>.</w:t>
      </w:r>
    </w:p>
    <w:bookmarkEnd w:id="82"/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334BD1">
      <w:pPr>
        <w:rPr>
          <w:rFonts w:ascii="Arial" w:hAnsi="Arial" w:cs="Arial"/>
          <w:i/>
          <w:sz w:val="22"/>
        </w:rPr>
      </w:pPr>
    </w:p>
    <w:p w:rsidR="00334BD1" w:rsidRDefault="00415E82" w:rsidP="00334BD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CED6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0B761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  <w:r w:rsidR="00334BD1">
        <w:tab/>
      </w:r>
    </w:p>
    <w:p w:rsidR="00334BD1" w:rsidRDefault="00936302" w:rsidP="00936302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</w:t>
      </w:r>
      <w:r w:rsidR="00334BD1">
        <w:rPr>
          <w:b/>
          <w:bCs/>
        </w:rPr>
        <w:t>Representante do contratando</w:t>
      </w:r>
      <w:r w:rsidR="00334BD1">
        <w:rPr>
          <w:b/>
          <w:bCs/>
        </w:rPr>
        <w:tab/>
      </w:r>
      <w:r w:rsidR="00334BD1">
        <w:rPr>
          <w:b/>
          <w:bCs/>
        </w:rPr>
        <w:tab/>
        <w:t xml:space="preserve"> </w:t>
      </w:r>
      <w:r w:rsidR="005C7097">
        <w:rPr>
          <w:b/>
          <w:bCs/>
        </w:rPr>
        <w:t xml:space="preserve">    </w:t>
      </w:r>
      <w:r w:rsidR="00334BD1">
        <w:rPr>
          <w:b/>
          <w:bCs/>
        </w:rPr>
        <w:t xml:space="preserve">Representante </w:t>
      </w:r>
      <w:r w:rsidR="005C7097">
        <w:rPr>
          <w:b/>
          <w:bCs/>
        </w:rPr>
        <w:t xml:space="preserve">da </w:t>
      </w:r>
      <w:r w:rsidR="00334BD1">
        <w:rPr>
          <w:b/>
          <w:bCs/>
        </w:rPr>
        <w:t>contratante</w:t>
      </w:r>
    </w:p>
    <w:p w:rsidR="00334BD1" w:rsidRDefault="00334BD1" w:rsidP="00334BD1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334BD1" w:rsidRDefault="00334BD1" w:rsidP="00334BD1">
      <w:pPr>
        <w:pStyle w:val="Nomes"/>
      </w:pPr>
    </w:p>
    <w:p w:rsidR="00334BD1" w:rsidRDefault="00334BD1" w:rsidP="00334BD1">
      <w:pPr>
        <w:pStyle w:val="Nomes"/>
      </w:pPr>
    </w:p>
    <w:p w:rsidR="00334BD1" w:rsidRDefault="00415E82">
      <w:pPr>
        <w:rPr>
          <w:rFonts w:ascii="Arial" w:hAnsi="Arial" w:cs="Arial"/>
          <w:i/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7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D837B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99EB8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ET+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">
                <o:lock v:ext="edit" shapetype="f"/>
              </v:line>
            </w:pict>
          </mc:Fallback>
        </mc:AlternateContent>
      </w:r>
      <w:r w:rsidR="00334BD1">
        <w:tab/>
      </w:r>
      <w:r w:rsidR="00334BD1">
        <w:tab/>
      </w:r>
      <w:r w:rsidR="00334BD1">
        <w:rPr>
          <w:b/>
          <w:bCs/>
        </w:rPr>
        <w:t>Testemunha 1</w:t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334BD1">
        <w:rPr>
          <w:b/>
          <w:bCs/>
        </w:rPr>
        <w:tab/>
      </w:r>
      <w:r w:rsidR="00975926">
        <w:rPr>
          <w:b/>
          <w:bCs/>
        </w:rPr>
        <w:t xml:space="preserve">       </w:t>
      </w:r>
      <w:r w:rsidR="00334BD1">
        <w:rPr>
          <w:b/>
          <w:bCs/>
        </w:rPr>
        <w:t>Testemunha 2</w:t>
      </w:r>
      <w:r w:rsidR="00334BD1">
        <w:rPr>
          <w:b/>
          <w:bCs/>
        </w:rPr>
        <w:tab/>
      </w:r>
    </w:p>
    <w:sectPr w:rsidR="00334BD1">
      <w:headerReference w:type="even" r:id="rId18"/>
      <w:pgSz w:w="11906" w:h="16838" w:code="9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F48" w:rsidRDefault="00696F48">
      <w:r>
        <w:separator/>
      </w:r>
    </w:p>
  </w:endnote>
  <w:endnote w:type="continuationSeparator" w:id="0">
    <w:p w:rsidR="00696F48" w:rsidRDefault="0069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741F9"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t>Proposta Comercial</w:t>
          </w:r>
        </w:p>
        <w:p w:rsidR="005741F9" w:rsidRDefault="005741F9">
          <w:pPr>
            <w:pStyle w:val="Rodap"/>
            <w:jc w:val="left"/>
          </w:pPr>
          <w:r>
            <w:t>Projeto &lt;código do projeto&gt; Versão X.X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5741F9" w:rsidRDefault="005741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741F9">
      <w:trPr>
        <w:trHeight w:val="268"/>
      </w:trPr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</w:tc>
    </w:tr>
    <w:tr w:rsidR="005741F9">
      <w:trPr>
        <w:trHeight w:val="268"/>
      </w:trPr>
      <w:tc>
        <w:tcPr>
          <w:tcW w:w="4536" w:type="dxa"/>
        </w:tcPr>
        <w:p w:rsidR="005741F9" w:rsidRDefault="005741F9">
          <w:pPr>
            <w:pStyle w:val="Rodap"/>
            <w:jc w:val="left"/>
          </w:pPr>
          <w:r>
            <w:rPr>
              <w:snapToGrid w:val="0"/>
              <w:lang w:eastAsia="en-US"/>
            </w:rPr>
            <w:t>Projeto: APP_EDUC versão: 1.0</w:t>
          </w:r>
        </w:p>
      </w:tc>
      <w:tc>
        <w:tcPr>
          <w:tcW w:w="4536" w:type="dxa"/>
        </w:tcPr>
        <w:p w:rsidR="005741F9" w:rsidRDefault="005741F9">
          <w:pPr>
            <w:pStyle w:val="Rodap"/>
            <w:jc w:val="right"/>
            <w:rPr>
              <w:snapToGrid w:val="0"/>
              <w:lang w:eastAsia="en-US"/>
            </w:rPr>
          </w:pPr>
        </w:p>
      </w:tc>
    </w:tr>
  </w:tbl>
  <w:p w:rsidR="005741F9" w:rsidRDefault="005741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F48" w:rsidRDefault="00696F48">
      <w:r>
        <w:separator/>
      </w:r>
    </w:p>
  </w:footnote>
  <w:footnote w:type="continuationSeparator" w:id="0">
    <w:p w:rsidR="00696F48" w:rsidRDefault="00696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5741F9">
      <w:trPr>
        <w:trHeight w:val="922"/>
      </w:trPr>
      <w:tc>
        <w:tcPr>
          <w:tcW w:w="4536" w:type="dxa"/>
        </w:tcPr>
        <w:p w:rsidR="005741F9" w:rsidRDefault="005741F9">
          <w:pPr>
            <w:pStyle w:val="Cabealho"/>
          </w:pPr>
        </w:p>
      </w:tc>
      <w:tc>
        <w:tcPr>
          <w:tcW w:w="4552" w:type="dxa"/>
        </w:tcPr>
        <w:p w:rsidR="005741F9" w:rsidRDefault="005741F9" w:rsidP="00C86DF3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435100" cy="800100"/>
                <wp:effectExtent l="0" t="0" r="0" b="0"/>
                <wp:docPr id="81" name="Imagem 76" descr="Logo Ifes Cachoeiro Peque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Logo Ifes Cachoeiro Pequen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741F9" w:rsidRDefault="005741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F9" w:rsidRDefault="005741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AFE81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815708"/>
    <w:multiLevelType w:val="hybridMultilevel"/>
    <w:tmpl w:val="9946B86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1308A"/>
    <w:multiLevelType w:val="hybridMultilevel"/>
    <w:tmpl w:val="844263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92940"/>
    <w:multiLevelType w:val="hybridMultilevel"/>
    <w:tmpl w:val="877281E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996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C27C83"/>
    <w:multiLevelType w:val="hybridMultilevel"/>
    <w:tmpl w:val="056429F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15F64221"/>
    <w:multiLevelType w:val="singleLevel"/>
    <w:tmpl w:val="E8C67D32"/>
    <w:lvl w:ilvl="0">
      <w:start w:val="1"/>
      <w:numFmt w:val="decimalZero"/>
      <w:pStyle w:val="RNF"/>
      <w:lvlText w:val="[RNF%1]"/>
      <w:lvlJc w:val="left"/>
      <w:pPr>
        <w:tabs>
          <w:tab w:val="num" w:pos="1080"/>
        </w:tabs>
        <w:ind w:left="360" w:hanging="360"/>
      </w:pPr>
      <w:rPr>
        <w:b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79C6EBF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31BBC"/>
    <w:multiLevelType w:val="hybridMultilevel"/>
    <w:tmpl w:val="CB18DFAE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4C18DB"/>
    <w:multiLevelType w:val="hybridMultilevel"/>
    <w:tmpl w:val="62B2E30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512133"/>
    <w:multiLevelType w:val="hybridMultilevel"/>
    <w:tmpl w:val="A7C6C66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8301A1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D746A7"/>
    <w:multiLevelType w:val="hybridMultilevel"/>
    <w:tmpl w:val="4DB46D3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E3ABA"/>
    <w:multiLevelType w:val="hybridMultilevel"/>
    <w:tmpl w:val="70D281C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926918"/>
    <w:multiLevelType w:val="hybridMultilevel"/>
    <w:tmpl w:val="FB34C398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D75DC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69545A"/>
    <w:multiLevelType w:val="hybridMultilevel"/>
    <w:tmpl w:val="2152C95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42305"/>
    <w:multiLevelType w:val="hybridMultilevel"/>
    <w:tmpl w:val="79E25540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E08CE"/>
    <w:multiLevelType w:val="hybridMultilevel"/>
    <w:tmpl w:val="EEA6107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7CC0099"/>
    <w:multiLevelType w:val="hybridMultilevel"/>
    <w:tmpl w:val="21005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B5139"/>
    <w:multiLevelType w:val="hybridMultilevel"/>
    <w:tmpl w:val="EF4015C4"/>
    <w:lvl w:ilvl="0" w:tplc="0E34290A">
      <w:start w:val="1"/>
      <w:numFmt w:val="decimal"/>
      <w:lvlText w:val="Tabela %1 "/>
      <w:lvlJc w:val="right"/>
      <w:pPr>
        <w:tabs>
          <w:tab w:val="num" w:pos="0"/>
        </w:tabs>
        <w:ind w:left="397" w:hanging="397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185A24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6" w15:restartNumberingAfterBreak="0">
    <w:nsid w:val="64AB45A6"/>
    <w:multiLevelType w:val="hybridMultilevel"/>
    <w:tmpl w:val="733655A4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1E54A1"/>
    <w:multiLevelType w:val="hybridMultilevel"/>
    <w:tmpl w:val="BE1A8BD8"/>
    <w:lvl w:ilvl="0" w:tplc="A336C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089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5CF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AF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C0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C28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C07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AAF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3C6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63F5"/>
    <w:multiLevelType w:val="hybridMultilevel"/>
    <w:tmpl w:val="DBE2EEA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DD3DC6"/>
    <w:multiLevelType w:val="hybridMultilevel"/>
    <w:tmpl w:val="D9E6E9B2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C60EF"/>
    <w:multiLevelType w:val="hybridMultilevel"/>
    <w:tmpl w:val="1F404E1A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1264EE"/>
    <w:multiLevelType w:val="hybridMultilevel"/>
    <w:tmpl w:val="6BCA8F4C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23EC1"/>
    <w:multiLevelType w:val="hybridMultilevel"/>
    <w:tmpl w:val="460E152E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DA39DD"/>
    <w:multiLevelType w:val="hybridMultilevel"/>
    <w:tmpl w:val="E3A49316"/>
    <w:lvl w:ilvl="0" w:tplc="8A38F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D96E01"/>
    <w:multiLevelType w:val="hybridMultilevel"/>
    <w:tmpl w:val="EBBC1A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7"/>
  </w:num>
  <w:num w:numId="5">
    <w:abstractNumId w:val="21"/>
  </w:num>
  <w:num w:numId="6">
    <w:abstractNumId w:val="25"/>
  </w:num>
  <w:num w:numId="7">
    <w:abstractNumId w:val="10"/>
  </w:num>
  <w:num w:numId="8">
    <w:abstractNumId w:val="8"/>
  </w:num>
  <w:num w:numId="9">
    <w:abstractNumId w:val="23"/>
  </w:num>
  <w:num w:numId="10">
    <w:abstractNumId w:val="29"/>
  </w:num>
  <w:num w:numId="11">
    <w:abstractNumId w:val="34"/>
  </w:num>
  <w:num w:numId="12">
    <w:abstractNumId w:val="18"/>
  </w:num>
  <w:num w:numId="13">
    <w:abstractNumId w:val="3"/>
  </w:num>
  <w:num w:numId="14">
    <w:abstractNumId w:val="16"/>
  </w:num>
  <w:num w:numId="15">
    <w:abstractNumId w:val="28"/>
  </w:num>
  <w:num w:numId="16">
    <w:abstractNumId w:val="4"/>
  </w:num>
  <w:num w:numId="17">
    <w:abstractNumId w:val="24"/>
  </w:num>
  <w:num w:numId="18">
    <w:abstractNumId w:val="17"/>
  </w:num>
  <w:num w:numId="19">
    <w:abstractNumId w:val="15"/>
  </w:num>
  <w:num w:numId="20">
    <w:abstractNumId w:val="20"/>
  </w:num>
  <w:num w:numId="21">
    <w:abstractNumId w:val="22"/>
  </w:num>
  <w:num w:numId="22">
    <w:abstractNumId w:val="11"/>
  </w:num>
  <w:num w:numId="23">
    <w:abstractNumId w:val="19"/>
  </w:num>
  <w:num w:numId="24">
    <w:abstractNumId w:val="26"/>
  </w:num>
  <w:num w:numId="25">
    <w:abstractNumId w:val="14"/>
  </w:num>
  <w:num w:numId="26">
    <w:abstractNumId w:val="6"/>
  </w:num>
  <w:num w:numId="27">
    <w:abstractNumId w:val="32"/>
  </w:num>
  <w:num w:numId="28">
    <w:abstractNumId w:val="30"/>
  </w:num>
  <w:num w:numId="29">
    <w:abstractNumId w:val="2"/>
  </w:num>
  <w:num w:numId="30">
    <w:abstractNumId w:val="13"/>
  </w:num>
  <w:num w:numId="31">
    <w:abstractNumId w:val="12"/>
  </w:num>
  <w:num w:numId="32">
    <w:abstractNumId w:val="31"/>
  </w:num>
  <w:num w:numId="33">
    <w:abstractNumId w:val="33"/>
  </w:num>
  <w:num w:numId="34">
    <w:abstractNumId w:val="5"/>
  </w:num>
  <w:num w:numId="35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60"/>
    <w:rsid w:val="00010E28"/>
    <w:rsid w:val="00012DF2"/>
    <w:rsid w:val="00012F4A"/>
    <w:rsid w:val="00017622"/>
    <w:rsid w:val="000210D7"/>
    <w:rsid w:val="0002347F"/>
    <w:rsid w:val="00023EA9"/>
    <w:rsid w:val="00025D06"/>
    <w:rsid w:val="00025E64"/>
    <w:rsid w:val="0002600F"/>
    <w:rsid w:val="00030111"/>
    <w:rsid w:val="00031216"/>
    <w:rsid w:val="00033115"/>
    <w:rsid w:val="00033F30"/>
    <w:rsid w:val="000346C7"/>
    <w:rsid w:val="00036A5C"/>
    <w:rsid w:val="000417F0"/>
    <w:rsid w:val="00041EDB"/>
    <w:rsid w:val="00043CE2"/>
    <w:rsid w:val="00044DA8"/>
    <w:rsid w:val="00047758"/>
    <w:rsid w:val="00047C39"/>
    <w:rsid w:val="00051FA7"/>
    <w:rsid w:val="000551D2"/>
    <w:rsid w:val="00056390"/>
    <w:rsid w:val="000629B0"/>
    <w:rsid w:val="00067139"/>
    <w:rsid w:val="00081191"/>
    <w:rsid w:val="00082897"/>
    <w:rsid w:val="00084102"/>
    <w:rsid w:val="00084CF9"/>
    <w:rsid w:val="00086AFD"/>
    <w:rsid w:val="00086B1D"/>
    <w:rsid w:val="00087AD4"/>
    <w:rsid w:val="00091251"/>
    <w:rsid w:val="000920AA"/>
    <w:rsid w:val="000976B6"/>
    <w:rsid w:val="000A0895"/>
    <w:rsid w:val="000A2FD5"/>
    <w:rsid w:val="000A3A8C"/>
    <w:rsid w:val="000A4540"/>
    <w:rsid w:val="000A5BF7"/>
    <w:rsid w:val="000A6A8C"/>
    <w:rsid w:val="000B00D8"/>
    <w:rsid w:val="000B180D"/>
    <w:rsid w:val="000B4062"/>
    <w:rsid w:val="000B4183"/>
    <w:rsid w:val="000B585A"/>
    <w:rsid w:val="000B5E6F"/>
    <w:rsid w:val="000C2853"/>
    <w:rsid w:val="000C64A7"/>
    <w:rsid w:val="000C64E9"/>
    <w:rsid w:val="000C6B1C"/>
    <w:rsid w:val="000D07A8"/>
    <w:rsid w:val="000D2EF0"/>
    <w:rsid w:val="000D53E9"/>
    <w:rsid w:val="000D78D5"/>
    <w:rsid w:val="000D7D97"/>
    <w:rsid w:val="000E6647"/>
    <w:rsid w:val="000F0ADD"/>
    <w:rsid w:val="000F17DF"/>
    <w:rsid w:val="000F1CB3"/>
    <w:rsid w:val="000F51A5"/>
    <w:rsid w:val="000F537A"/>
    <w:rsid w:val="000F6FDB"/>
    <w:rsid w:val="0010553A"/>
    <w:rsid w:val="001055B5"/>
    <w:rsid w:val="00105C8C"/>
    <w:rsid w:val="00106AC7"/>
    <w:rsid w:val="00106C1B"/>
    <w:rsid w:val="00114975"/>
    <w:rsid w:val="00115FEE"/>
    <w:rsid w:val="0011677F"/>
    <w:rsid w:val="00117CF8"/>
    <w:rsid w:val="00120BDD"/>
    <w:rsid w:val="00121F2D"/>
    <w:rsid w:val="00124643"/>
    <w:rsid w:val="00125B93"/>
    <w:rsid w:val="001268A3"/>
    <w:rsid w:val="00126BFE"/>
    <w:rsid w:val="00126C20"/>
    <w:rsid w:val="00130B88"/>
    <w:rsid w:val="001364F4"/>
    <w:rsid w:val="00136919"/>
    <w:rsid w:val="00136FFA"/>
    <w:rsid w:val="0014029D"/>
    <w:rsid w:val="00142173"/>
    <w:rsid w:val="00144CF1"/>
    <w:rsid w:val="0014755A"/>
    <w:rsid w:val="00152493"/>
    <w:rsid w:val="0015275E"/>
    <w:rsid w:val="00154435"/>
    <w:rsid w:val="001639B9"/>
    <w:rsid w:val="00164277"/>
    <w:rsid w:val="00164BF7"/>
    <w:rsid w:val="00174902"/>
    <w:rsid w:val="00181C10"/>
    <w:rsid w:val="00183B50"/>
    <w:rsid w:val="00186175"/>
    <w:rsid w:val="001872EF"/>
    <w:rsid w:val="00190D5A"/>
    <w:rsid w:val="00190DF0"/>
    <w:rsid w:val="00193D66"/>
    <w:rsid w:val="00194740"/>
    <w:rsid w:val="001A2937"/>
    <w:rsid w:val="001A67B7"/>
    <w:rsid w:val="001B18D2"/>
    <w:rsid w:val="001B3250"/>
    <w:rsid w:val="001C3F4D"/>
    <w:rsid w:val="001C640C"/>
    <w:rsid w:val="001D0287"/>
    <w:rsid w:val="001D1132"/>
    <w:rsid w:val="001D17ED"/>
    <w:rsid w:val="001D2913"/>
    <w:rsid w:val="001D31E8"/>
    <w:rsid w:val="001D4FDD"/>
    <w:rsid w:val="001E32A9"/>
    <w:rsid w:val="001F037E"/>
    <w:rsid w:val="001F09CE"/>
    <w:rsid w:val="001F150E"/>
    <w:rsid w:val="001F1BA6"/>
    <w:rsid w:val="001F2D98"/>
    <w:rsid w:val="001F443C"/>
    <w:rsid w:val="001F7D1F"/>
    <w:rsid w:val="00201AA6"/>
    <w:rsid w:val="0020438D"/>
    <w:rsid w:val="00205E02"/>
    <w:rsid w:val="00206114"/>
    <w:rsid w:val="00206F49"/>
    <w:rsid w:val="00207B16"/>
    <w:rsid w:val="00207E88"/>
    <w:rsid w:val="00213276"/>
    <w:rsid w:val="0021586B"/>
    <w:rsid w:val="00216519"/>
    <w:rsid w:val="00221864"/>
    <w:rsid w:val="002263E9"/>
    <w:rsid w:val="002270EE"/>
    <w:rsid w:val="00230D69"/>
    <w:rsid w:val="00232B94"/>
    <w:rsid w:val="00232DDB"/>
    <w:rsid w:val="00233F55"/>
    <w:rsid w:val="00244099"/>
    <w:rsid w:val="0024605D"/>
    <w:rsid w:val="002477B3"/>
    <w:rsid w:val="002571DA"/>
    <w:rsid w:val="0025790C"/>
    <w:rsid w:val="00260184"/>
    <w:rsid w:val="00260B2B"/>
    <w:rsid w:val="00261BDC"/>
    <w:rsid w:val="00266528"/>
    <w:rsid w:val="00270877"/>
    <w:rsid w:val="002738AC"/>
    <w:rsid w:val="00282753"/>
    <w:rsid w:val="00283415"/>
    <w:rsid w:val="00285D90"/>
    <w:rsid w:val="00287CCA"/>
    <w:rsid w:val="00287FC8"/>
    <w:rsid w:val="0029122A"/>
    <w:rsid w:val="00291905"/>
    <w:rsid w:val="00292BD8"/>
    <w:rsid w:val="00292CA9"/>
    <w:rsid w:val="00293726"/>
    <w:rsid w:val="0029450F"/>
    <w:rsid w:val="0029560C"/>
    <w:rsid w:val="002978DD"/>
    <w:rsid w:val="002A0100"/>
    <w:rsid w:val="002A06B9"/>
    <w:rsid w:val="002A3625"/>
    <w:rsid w:val="002A3C55"/>
    <w:rsid w:val="002B029D"/>
    <w:rsid w:val="002B0969"/>
    <w:rsid w:val="002B0ED8"/>
    <w:rsid w:val="002B0F56"/>
    <w:rsid w:val="002B2FA2"/>
    <w:rsid w:val="002B4A17"/>
    <w:rsid w:val="002B5B72"/>
    <w:rsid w:val="002B648A"/>
    <w:rsid w:val="002B6DCD"/>
    <w:rsid w:val="002C50EC"/>
    <w:rsid w:val="002C6FE9"/>
    <w:rsid w:val="002D032F"/>
    <w:rsid w:val="002D27E9"/>
    <w:rsid w:val="002D42D9"/>
    <w:rsid w:val="002D4735"/>
    <w:rsid w:val="002E33DD"/>
    <w:rsid w:val="002F204C"/>
    <w:rsid w:val="002F31CB"/>
    <w:rsid w:val="002F33C6"/>
    <w:rsid w:val="002F356E"/>
    <w:rsid w:val="002F4021"/>
    <w:rsid w:val="002F58B2"/>
    <w:rsid w:val="003053AE"/>
    <w:rsid w:val="00306988"/>
    <w:rsid w:val="00306D62"/>
    <w:rsid w:val="00311DC5"/>
    <w:rsid w:val="00317B5D"/>
    <w:rsid w:val="00317BE1"/>
    <w:rsid w:val="003209AD"/>
    <w:rsid w:val="003209CE"/>
    <w:rsid w:val="0032227C"/>
    <w:rsid w:val="00322A71"/>
    <w:rsid w:val="00323AA8"/>
    <w:rsid w:val="0032757B"/>
    <w:rsid w:val="0032783B"/>
    <w:rsid w:val="003328D7"/>
    <w:rsid w:val="0033350E"/>
    <w:rsid w:val="00333616"/>
    <w:rsid w:val="0033418D"/>
    <w:rsid w:val="00334BD1"/>
    <w:rsid w:val="00341091"/>
    <w:rsid w:val="00345DA8"/>
    <w:rsid w:val="0035487D"/>
    <w:rsid w:val="00355E0D"/>
    <w:rsid w:val="00362C84"/>
    <w:rsid w:val="00365F5E"/>
    <w:rsid w:val="0037038A"/>
    <w:rsid w:val="003720DE"/>
    <w:rsid w:val="003803F6"/>
    <w:rsid w:val="00381EB2"/>
    <w:rsid w:val="0038242D"/>
    <w:rsid w:val="003833D3"/>
    <w:rsid w:val="003839AE"/>
    <w:rsid w:val="00390B6E"/>
    <w:rsid w:val="00390DBE"/>
    <w:rsid w:val="003926B7"/>
    <w:rsid w:val="00395503"/>
    <w:rsid w:val="00395F95"/>
    <w:rsid w:val="003A0B53"/>
    <w:rsid w:val="003A118F"/>
    <w:rsid w:val="003A3C6E"/>
    <w:rsid w:val="003A4F02"/>
    <w:rsid w:val="003A55B7"/>
    <w:rsid w:val="003A7CC7"/>
    <w:rsid w:val="003A7E5C"/>
    <w:rsid w:val="003B0F66"/>
    <w:rsid w:val="003C0243"/>
    <w:rsid w:val="003C0558"/>
    <w:rsid w:val="003C05F0"/>
    <w:rsid w:val="003C0614"/>
    <w:rsid w:val="003C0B03"/>
    <w:rsid w:val="003C2425"/>
    <w:rsid w:val="003C54F1"/>
    <w:rsid w:val="003C70B8"/>
    <w:rsid w:val="003C7155"/>
    <w:rsid w:val="003D0E4A"/>
    <w:rsid w:val="003D10B4"/>
    <w:rsid w:val="003D3317"/>
    <w:rsid w:val="003D568F"/>
    <w:rsid w:val="003D572F"/>
    <w:rsid w:val="003D5C22"/>
    <w:rsid w:val="003E0B17"/>
    <w:rsid w:val="003E1801"/>
    <w:rsid w:val="003F0F24"/>
    <w:rsid w:val="003F122D"/>
    <w:rsid w:val="003F4344"/>
    <w:rsid w:val="003F630F"/>
    <w:rsid w:val="00404A41"/>
    <w:rsid w:val="004135E4"/>
    <w:rsid w:val="00415A50"/>
    <w:rsid w:val="00415E82"/>
    <w:rsid w:val="00420603"/>
    <w:rsid w:val="00421CEC"/>
    <w:rsid w:val="00422E0B"/>
    <w:rsid w:val="0042339A"/>
    <w:rsid w:val="00424908"/>
    <w:rsid w:val="00425418"/>
    <w:rsid w:val="00426A0D"/>
    <w:rsid w:val="004276DD"/>
    <w:rsid w:val="004304B4"/>
    <w:rsid w:val="00433B23"/>
    <w:rsid w:val="00434154"/>
    <w:rsid w:val="004343A7"/>
    <w:rsid w:val="004344D7"/>
    <w:rsid w:val="004356E4"/>
    <w:rsid w:val="00435C81"/>
    <w:rsid w:val="00436DE3"/>
    <w:rsid w:val="00436E00"/>
    <w:rsid w:val="004370A6"/>
    <w:rsid w:val="00437E48"/>
    <w:rsid w:val="00441AAA"/>
    <w:rsid w:val="00442DF1"/>
    <w:rsid w:val="004437F2"/>
    <w:rsid w:val="00446A61"/>
    <w:rsid w:val="00450F5F"/>
    <w:rsid w:val="0045280D"/>
    <w:rsid w:val="00453325"/>
    <w:rsid w:val="00455055"/>
    <w:rsid w:val="004555D1"/>
    <w:rsid w:val="00460D1E"/>
    <w:rsid w:val="00463BAB"/>
    <w:rsid w:val="0047051E"/>
    <w:rsid w:val="00476AE1"/>
    <w:rsid w:val="00477428"/>
    <w:rsid w:val="0047794B"/>
    <w:rsid w:val="004803D3"/>
    <w:rsid w:val="004807D5"/>
    <w:rsid w:val="00482F08"/>
    <w:rsid w:val="00483071"/>
    <w:rsid w:val="00485D13"/>
    <w:rsid w:val="0048707A"/>
    <w:rsid w:val="004911F4"/>
    <w:rsid w:val="00493194"/>
    <w:rsid w:val="00494A0C"/>
    <w:rsid w:val="00497CC2"/>
    <w:rsid w:val="004A15C3"/>
    <w:rsid w:val="004A2830"/>
    <w:rsid w:val="004A2C45"/>
    <w:rsid w:val="004A6158"/>
    <w:rsid w:val="004A628A"/>
    <w:rsid w:val="004A7479"/>
    <w:rsid w:val="004B1FB4"/>
    <w:rsid w:val="004B43E7"/>
    <w:rsid w:val="004B46C5"/>
    <w:rsid w:val="004B5DF6"/>
    <w:rsid w:val="004C0989"/>
    <w:rsid w:val="004C1F36"/>
    <w:rsid w:val="004C2DBE"/>
    <w:rsid w:val="004C3C71"/>
    <w:rsid w:val="004C4B45"/>
    <w:rsid w:val="004C4F9D"/>
    <w:rsid w:val="004D1E98"/>
    <w:rsid w:val="004D245A"/>
    <w:rsid w:val="004D370B"/>
    <w:rsid w:val="004D587B"/>
    <w:rsid w:val="004E509D"/>
    <w:rsid w:val="004E5E1D"/>
    <w:rsid w:val="004F3F6B"/>
    <w:rsid w:val="005006ED"/>
    <w:rsid w:val="00500D02"/>
    <w:rsid w:val="00500DB3"/>
    <w:rsid w:val="00504D60"/>
    <w:rsid w:val="005052B1"/>
    <w:rsid w:val="00505ABA"/>
    <w:rsid w:val="005110D7"/>
    <w:rsid w:val="005112B3"/>
    <w:rsid w:val="005137A7"/>
    <w:rsid w:val="00514ADE"/>
    <w:rsid w:val="00525A91"/>
    <w:rsid w:val="0052632A"/>
    <w:rsid w:val="00530FD1"/>
    <w:rsid w:val="0053437F"/>
    <w:rsid w:val="00534A3E"/>
    <w:rsid w:val="00536894"/>
    <w:rsid w:val="0054758F"/>
    <w:rsid w:val="00547FAC"/>
    <w:rsid w:val="0055554F"/>
    <w:rsid w:val="0055736C"/>
    <w:rsid w:val="005650B3"/>
    <w:rsid w:val="00565DB5"/>
    <w:rsid w:val="00565DEE"/>
    <w:rsid w:val="005664C1"/>
    <w:rsid w:val="00572591"/>
    <w:rsid w:val="00573EC5"/>
    <w:rsid w:val="005741F9"/>
    <w:rsid w:val="00576B11"/>
    <w:rsid w:val="0058387D"/>
    <w:rsid w:val="005842CC"/>
    <w:rsid w:val="00586439"/>
    <w:rsid w:val="00586753"/>
    <w:rsid w:val="00586BF7"/>
    <w:rsid w:val="0059058E"/>
    <w:rsid w:val="00592703"/>
    <w:rsid w:val="00592CD9"/>
    <w:rsid w:val="0059513B"/>
    <w:rsid w:val="005955BE"/>
    <w:rsid w:val="00596149"/>
    <w:rsid w:val="00596D5C"/>
    <w:rsid w:val="005A3762"/>
    <w:rsid w:val="005A4C9C"/>
    <w:rsid w:val="005A5DAF"/>
    <w:rsid w:val="005B2D28"/>
    <w:rsid w:val="005B365A"/>
    <w:rsid w:val="005B599A"/>
    <w:rsid w:val="005B7E4E"/>
    <w:rsid w:val="005C697D"/>
    <w:rsid w:val="005C7097"/>
    <w:rsid w:val="005C7677"/>
    <w:rsid w:val="005D01B2"/>
    <w:rsid w:val="005D755B"/>
    <w:rsid w:val="005E0A21"/>
    <w:rsid w:val="005E1869"/>
    <w:rsid w:val="005E3AB4"/>
    <w:rsid w:val="005E3BAE"/>
    <w:rsid w:val="005E4CEB"/>
    <w:rsid w:val="005E5F0D"/>
    <w:rsid w:val="005E625E"/>
    <w:rsid w:val="005E75B6"/>
    <w:rsid w:val="005F02B5"/>
    <w:rsid w:val="005F212C"/>
    <w:rsid w:val="005F3CB2"/>
    <w:rsid w:val="005F5F60"/>
    <w:rsid w:val="005F7A76"/>
    <w:rsid w:val="0060248B"/>
    <w:rsid w:val="00602889"/>
    <w:rsid w:val="0060469A"/>
    <w:rsid w:val="00605A92"/>
    <w:rsid w:val="00610143"/>
    <w:rsid w:val="006105B5"/>
    <w:rsid w:val="006110A7"/>
    <w:rsid w:val="00611D5A"/>
    <w:rsid w:val="00612189"/>
    <w:rsid w:val="00612857"/>
    <w:rsid w:val="00612A5B"/>
    <w:rsid w:val="006149E7"/>
    <w:rsid w:val="00624AE3"/>
    <w:rsid w:val="0063603E"/>
    <w:rsid w:val="0063718C"/>
    <w:rsid w:val="006413E6"/>
    <w:rsid w:val="00642F86"/>
    <w:rsid w:val="00643059"/>
    <w:rsid w:val="00644FF1"/>
    <w:rsid w:val="00646166"/>
    <w:rsid w:val="006462ED"/>
    <w:rsid w:val="00652965"/>
    <w:rsid w:val="00654ACD"/>
    <w:rsid w:val="00654DE1"/>
    <w:rsid w:val="0065766A"/>
    <w:rsid w:val="00661176"/>
    <w:rsid w:val="006615EB"/>
    <w:rsid w:val="0066305E"/>
    <w:rsid w:val="00663223"/>
    <w:rsid w:val="00674055"/>
    <w:rsid w:val="006750FD"/>
    <w:rsid w:val="0067527E"/>
    <w:rsid w:val="006753A2"/>
    <w:rsid w:val="0068262F"/>
    <w:rsid w:val="00685C75"/>
    <w:rsid w:val="00692D76"/>
    <w:rsid w:val="0069356F"/>
    <w:rsid w:val="00696F48"/>
    <w:rsid w:val="006A0021"/>
    <w:rsid w:val="006A0C15"/>
    <w:rsid w:val="006A19AB"/>
    <w:rsid w:val="006A1D32"/>
    <w:rsid w:val="006A29A1"/>
    <w:rsid w:val="006A2C0C"/>
    <w:rsid w:val="006A2E17"/>
    <w:rsid w:val="006A49F4"/>
    <w:rsid w:val="006A5655"/>
    <w:rsid w:val="006A5EE6"/>
    <w:rsid w:val="006B1900"/>
    <w:rsid w:val="006B1A1B"/>
    <w:rsid w:val="006B1BDC"/>
    <w:rsid w:val="006B71D7"/>
    <w:rsid w:val="006C21BD"/>
    <w:rsid w:val="006D1572"/>
    <w:rsid w:val="006D1CC4"/>
    <w:rsid w:val="006D241A"/>
    <w:rsid w:val="006D647E"/>
    <w:rsid w:val="006E0CCF"/>
    <w:rsid w:val="006E1CF7"/>
    <w:rsid w:val="006E3190"/>
    <w:rsid w:val="006E44E0"/>
    <w:rsid w:val="006E583E"/>
    <w:rsid w:val="006F09EC"/>
    <w:rsid w:val="006F2008"/>
    <w:rsid w:val="006F5FB8"/>
    <w:rsid w:val="006F634D"/>
    <w:rsid w:val="006F6C08"/>
    <w:rsid w:val="00704F94"/>
    <w:rsid w:val="00705341"/>
    <w:rsid w:val="00707D3A"/>
    <w:rsid w:val="007106BE"/>
    <w:rsid w:val="007112E9"/>
    <w:rsid w:val="007113A1"/>
    <w:rsid w:val="0071161A"/>
    <w:rsid w:val="007146B4"/>
    <w:rsid w:val="00715AE8"/>
    <w:rsid w:val="0072092A"/>
    <w:rsid w:val="00724CD9"/>
    <w:rsid w:val="00730BC9"/>
    <w:rsid w:val="007324B5"/>
    <w:rsid w:val="00733AEF"/>
    <w:rsid w:val="00741188"/>
    <w:rsid w:val="00742681"/>
    <w:rsid w:val="007464C9"/>
    <w:rsid w:val="00752218"/>
    <w:rsid w:val="00753413"/>
    <w:rsid w:val="007552EC"/>
    <w:rsid w:val="0076402C"/>
    <w:rsid w:val="007651E8"/>
    <w:rsid w:val="0077073B"/>
    <w:rsid w:val="00770A6D"/>
    <w:rsid w:val="007763B7"/>
    <w:rsid w:val="00777262"/>
    <w:rsid w:val="00794E1D"/>
    <w:rsid w:val="00796EFE"/>
    <w:rsid w:val="007A0E08"/>
    <w:rsid w:val="007A1F5E"/>
    <w:rsid w:val="007B23D0"/>
    <w:rsid w:val="007C056E"/>
    <w:rsid w:val="007C4C2B"/>
    <w:rsid w:val="007C6187"/>
    <w:rsid w:val="007E3EF1"/>
    <w:rsid w:val="007E4C3F"/>
    <w:rsid w:val="007E526B"/>
    <w:rsid w:val="007E5A24"/>
    <w:rsid w:val="007E5F4A"/>
    <w:rsid w:val="007E70F0"/>
    <w:rsid w:val="007F26C1"/>
    <w:rsid w:val="007F3560"/>
    <w:rsid w:val="007F406A"/>
    <w:rsid w:val="007F494B"/>
    <w:rsid w:val="007F4AE8"/>
    <w:rsid w:val="007F5DDD"/>
    <w:rsid w:val="007F6488"/>
    <w:rsid w:val="007F750C"/>
    <w:rsid w:val="007F7D2D"/>
    <w:rsid w:val="00803A86"/>
    <w:rsid w:val="00803D88"/>
    <w:rsid w:val="008077A4"/>
    <w:rsid w:val="0081216A"/>
    <w:rsid w:val="008130C4"/>
    <w:rsid w:val="00813E30"/>
    <w:rsid w:val="00814A9C"/>
    <w:rsid w:val="00815727"/>
    <w:rsid w:val="00822FAA"/>
    <w:rsid w:val="008247FC"/>
    <w:rsid w:val="008255FA"/>
    <w:rsid w:val="00827C68"/>
    <w:rsid w:val="0083317E"/>
    <w:rsid w:val="00844AF3"/>
    <w:rsid w:val="00845853"/>
    <w:rsid w:val="00847F1B"/>
    <w:rsid w:val="00850997"/>
    <w:rsid w:val="00851554"/>
    <w:rsid w:val="00853CAF"/>
    <w:rsid w:val="00853D55"/>
    <w:rsid w:val="00863A51"/>
    <w:rsid w:val="0086432F"/>
    <w:rsid w:val="0086505A"/>
    <w:rsid w:val="0087181D"/>
    <w:rsid w:val="00872B97"/>
    <w:rsid w:val="0087701F"/>
    <w:rsid w:val="00880899"/>
    <w:rsid w:val="00881506"/>
    <w:rsid w:val="0089275C"/>
    <w:rsid w:val="008948C1"/>
    <w:rsid w:val="0089567F"/>
    <w:rsid w:val="00895B32"/>
    <w:rsid w:val="00896246"/>
    <w:rsid w:val="00897D09"/>
    <w:rsid w:val="008A02DC"/>
    <w:rsid w:val="008A0C8E"/>
    <w:rsid w:val="008A2D96"/>
    <w:rsid w:val="008B3011"/>
    <w:rsid w:val="008B62AB"/>
    <w:rsid w:val="008B6DD3"/>
    <w:rsid w:val="008C13AB"/>
    <w:rsid w:val="008C1420"/>
    <w:rsid w:val="008C5234"/>
    <w:rsid w:val="008C7661"/>
    <w:rsid w:val="008C771E"/>
    <w:rsid w:val="008C7FED"/>
    <w:rsid w:val="008D0136"/>
    <w:rsid w:val="008D16FC"/>
    <w:rsid w:val="008D3E06"/>
    <w:rsid w:val="008D4672"/>
    <w:rsid w:val="008D4A5F"/>
    <w:rsid w:val="008E3393"/>
    <w:rsid w:val="008E6004"/>
    <w:rsid w:val="008F02F3"/>
    <w:rsid w:val="008F2509"/>
    <w:rsid w:val="008F42DC"/>
    <w:rsid w:val="008F64D1"/>
    <w:rsid w:val="008F6B72"/>
    <w:rsid w:val="00902D1B"/>
    <w:rsid w:val="00906116"/>
    <w:rsid w:val="00907E16"/>
    <w:rsid w:val="0091212A"/>
    <w:rsid w:val="00916BB8"/>
    <w:rsid w:val="00920A39"/>
    <w:rsid w:val="009220D9"/>
    <w:rsid w:val="0092332B"/>
    <w:rsid w:val="00923865"/>
    <w:rsid w:val="009253BA"/>
    <w:rsid w:val="00926CEF"/>
    <w:rsid w:val="009300E2"/>
    <w:rsid w:val="00934974"/>
    <w:rsid w:val="00936302"/>
    <w:rsid w:val="009373F9"/>
    <w:rsid w:val="00937B8A"/>
    <w:rsid w:val="0094047D"/>
    <w:rsid w:val="009425E8"/>
    <w:rsid w:val="00942D2F"/>
    <w:rsid w:val="009447CF"/>
    <w:rsid w:val="0094626E"/>
    <w:rsid w:val="00946B8B"/>
    <w:rsid w:val="0095059F"/>
    <w:rsid w:val="00950E74"/>
    <w:rsid w:val="00960A5A"/>
    <w:rsid w:val="009648B4"/>
    <w:rsid w:val="00965756"/>
    <w:rsid w:val="00970A94"/>
    <w:rsid w:val="00972901"/>
    <w:rsid w:val="00975926"/>
    <w:rsid w:val="00981336"/>
    <w:rsid w:val="009829B3"/>
    <w:rsid w:val="0098315F"/>
    <w:rsid w:val="009917AD"/>
    <w:rsid w:val="00993293"/>
    <w:rsid w:val="00995FE2"/>
    <w:rsid w:val="00997119"/>
    <w:rsid w:val="009A1452"/>
    <w:rsid w:val="009A4A1D"/>
    <w:rsid w:val="009A5373"/>
    <w:rsid w:val="009B19BD"/>
    <w:rsid w:val="009B2DB9"/>
    <w:rsid w:val="009B6882"/>
    <w:rsid w:val="009B7D26"/>
    <w:rsid w:val="009C15AD"/>
    <w:rsid w:val="009D22FF"/>
    <w:rsid w:val="009D4996"/>
    <w:rsid w:val="009D6ED2"/>
    <w:rsid w:val="009E2403"/>
    <w:rsid w:val="009E5038"/>
    <w:rsid w:val="009E58BC"/>
    <w:rsid w:val="009E5FB3"/>
    <w:rsid w:val="009E7A7B"/>
    <w:rsid w:val="009E7EE0"/>
    <w:rsid w:val="009F490B"/>
    <w:rsid w:val="009F6A0E"/>
    <w:rsid w:val="00A02B1B"/>
    <w:rsid w:val="00A03C47"/>
    <w:rsid w:val="00A113EA"/>
    <w:rsid w:val="00A129E8"/>
    <w:rsid w:val="00A14AF9"/>
    <w:rsid w:val="00A17D25"/>
    <w:rsid w:val="00A20DA9"/>
    <w:rsid w:val="00A21918"/>
    <w:rsid w:val="00A22CA2"/>
    <w:rsid w:val="00A25F77"/>
    <w:rsid w:val="00A27D79"/>
    <w:rsid w:val="00A32F28"/>
    <w:rsid w:val="00A33B51"/>
    <w:rsid w:val="00A358C6"/>
    <w:rsid w:val="00A3625B"/>
    <w:rsid w:val="00A36B76"/>
    <w:rsid w:val="00A377A9"/>
    <w:rsid w:val="00A418E4"/>
    <w:rsid w:val="00A4213C"/>
    <w:rsid w:val="00A43DCA"/>
    <w:rsid w:val="00A4551F"/>
    <w:rsid w:val="00A503E5"/>
    <w:rsid w:val="00A50B9B"/>
    <w:rsid w:val="00A54E72"/>
    <w:rsid w:val="00A560C1"/>
    <w:rsid w:val="00A60309"/>
    <w:rsid w:val="00A6037A"/>
    <w:rsid w:val="00A62181"/>
    <w:rsid w:val="00A675B6"/>
    <w:rsid w:val="00A7008C"/>
    <w:rsid w:val="00A7315B"/>
    <w:rsid w:val="00A73DCB"/>
    <w:rsid w:val="00A87C1F"/>
    <w:rsid w:val="00A87C8E"/>
    <w:rsid w:val="00A916ED"/>
    <w:rsid w:val="00A92294"/>
    <w:rsid w:val="00A92501"/>
    <w:rsid w:val="00A933CC"/>
    <w:rsid w:val="00A93BA8"/>
    <w:rsid w:val="00A95B78"/>
    <w:rsid w:val="00A97236"/>
    <w:rsid w:val="00AA09C8"/>
    <w:rsid w:val="00AA1853"/>
    <w:rsid w:val="00AA5803"/>
    <w:rsid w:val="00AA7BE4"/>
    <w:rsid w:val="00AB44E6"/>
    <w:rsid w:val="00AC2C19"/>
    <w:rsid w:val="00AC3594"/>
    <w:rsid w:val="00AC492C"/>
    <w:rsid w:val="00AC4C0B"/>
    <w:rsid w:val="00AC5BBD"/>
    <w:rsid w:val="00AC6DB6"/>
    <w:rsid w:val="00AD023F"/>
    <w:rsid w:val="00AD58EC"/>
    <w:rsid w:val="00AD5D10"/>
    <w:rsid w:val="00AD75DB"/>
    <w:rsid w:val="00AE42E4"/>
    <w:rsid w:val="00AF04EA"/>
    <w:rsid w:val="00AF0E6C"/>
    <w:rsid w:val="00B00462"/>
    <w:rsid w:val="00B005C4"/>
    <w:rsid w:val="00B12DC1"/>
    <w:rsid w:val="00B1312D"/>
    <w:rsid w:val="00B17951"/>
    <w:rsid w:val="00B236AA"/>
    <w:rsid w:val="00B30389"/>
    <w:rsid w:val="00B3157B"/>
    <w:rsid w:val="00B31951"/>
    <w:rsid w:val="00B319D0"/>
    <w:rsid w:val="00B32686"/>
    <w:rsid w:val="00B3491C"/>
    <w:rsid w:val="00B407D4"/>
    <w:rsid w:val="00B44027"/>
    <w:rsid w:val="00B44030"/>
    <w:rsid w:val="00B4499F"/>
    <w:rsid w:val="00B52DBF"/>
    <w:rsid w:val="00B55706"/>
    <w:rsid w:val="00B55D1D"/>
    <w:rsid w:val="00B576EC"/>
    <w:rsid w:val="00B60372"/>
    <w:rsid w:val="00B62288"/>
    <w:rsid w:val="00B6245F"/>
    <w:rsid w:val="00B62848"/>
    <w:rsid w:val="00B63004"/>
    <w:rsid w:val="00B631CB"/>
    <w:rsid w:val="00B644AB"/>
    <w:rsid w:val="00B65EB5"/>
    <w:rsid w:val="00B666B5"/>
    <w:rsid w:val="00B66B50"/>
    <w:rsid w:val="00B67660"/>
    <w:rsid w:val="00B67C6A"/>
    <w:rsid w:val="00B75B93"/>
    <w:rsid w:val="00B766A3"/>
    <w:rsid w:val="00B82BC8"/>
    <w:rsid w:val="00B903CE"/>
    <w:rsid w:val="00B91B45"/>
    <w:rsid w:val="00B92E76"/>
    <w:rsid w:val="00BA0209"/>
    <w:rsid w:val="00BB356B"/>
    <w:rsid w:val="00BB4399"/>
    <w:rsid w:val="00BB669D"/>
    <w:rsid w:val="00BB6C15"/>
    <w:rsid w:val="00BC0179"/>
    <w:rsid w:val="00BC4B8B"/>
    <w:rsid w:val="00BC66A4"/>
    <w:rsid w:val="00BC726B"/>
    <w:rsid w:val="00BC7ED1"/>
    <w:rsid w:val="00BE06AD"/>
    <w:rsid w:val="00BE4184"/>
    <w:rsid w:val="00BE5D03"/>
    <w:rsid w:val="00BE652E"/>
    <w:rsid w:val="00BE7BA1"/>
    <w:rsid w:val="00BF0847"/>
    <w:rsid w:val="00BF2597"/>
    <w:rsid w:val="00BF582B"/>
    <w:rsid w:val="00C013B6"/>
    <w:rsid w:val="00C02B95"/>
    <w:rsid w:val="00C050CE"/>
    <w:rsid w:val="00C0524F"/>
    <w:rsid w:val="00C068D0"/>
    <w:rsid w:val="00C074A2"/>
    <w:rsid w:val="00C121C0"/>
    <w:rsid w:val="00C129CF"/>
    <w:rsid w:val="00C13775"/>
    <w:rsid w:val="00C13A87"/>
    <w:rsid w:val="00C13AA3"/>
    <w:rsid w:val="00C25A04"/>
    <w:rsid w:val="00C27181"/>
    <w:rsid w:val="00C30952"/>
    <w:rsid w:val="00C31680"/>
    <w:rsid w:val="00C34EBB"/>
    <w:rsid w:val="00C35460"/>
    <w:rsid w:val="00C355FE"/>
    <w:rsid w:val="00C432C0"/>
    <w:rsid w:val="00C453EC"/>
    <w:rsid w:val="00C52FF5"/>
    <w:rsid w:val="00C534E5"/>
    <w:rsid w:val="00C54639"/>
    <w:rsid w:val="00C548F7"/>
    <w:rsid w:val="00C61A39"/>
    <w:rsid w:val="00C6329E"/>
    <w:rsid w:val="00C63A42"/>
    <w:rsid w:val="00C664B2"/>
    <w:rsid w:val="00C66575"/>
    <w:rsid w:val="00C7009F"/>
    <w:rsid w:val="00C700D9"/>
    <w:rsid w:val="00C708FC"/>
    <w:rsid w:val="00C7397E"/>
    <w:rsid w:val="00C73C4A"/>
    <w:rsid w:val="00C84D67"/>
    <w:rsid w:val="00C861D4"/>
    <w:rsid w:val="00C86DF3"/>
    <w:rsid w:val="00C90BA8"/>
    <w:rsid w:val="00C912B5"/>
    <w:rsid w:val="00C91B5F"/>
    <w:rsid w:val="00CA0373"/>
    <w:rsid w:val="00CA0784"/>
    <w:rsid w:val="00CA6195"/>
    <w:rsid w:val="00CA71D7"/>
    <w:rsid w:val="00CA7A1C"/>
    <w:rsid w:val="00CB069D"/>
    <w:rsid w:val="00CB3B70"/>
    <w:rsid w:val="00CB4423"/>
    <w:rsid w:val="00CB5335"/>
    <w:rsid w:val="00CB57A0"/>
    <w:rsid w:val="00CB5F5C"/>
    <w:rsid w:val="00CB679C"/>
    <w:rsid w:val="00CB6D05"/>
    <w:rsid w:val="00CC575A"/>
    <w:rsid w:val="00CC67F4"/>
    <w:rsid w:val="00CC7F43"/>
    <w:rsid w:val="00CD003D"/>
    <w:rsid w:val="00CD309B"/>
    <w:rsid w:val="00CD438B"/>
    <w:rsid w:val="00CE556B"/>
    <w:rsid w:val="00CF181F"/>
    <w:rsid w:val="00CF2505"/>
    <w:rsid w:val="00CF4526"/>
    <w:rsid w:val="00CF7664"/>
    <w:rsid w:val="00D00954"/>
    <w:rsid w:val="00D02242"/>
    <w:rsid w:val="00D04C48"/>
    <w:rsid w:val="00D0675F"/>
    <w:rsid w:val="00D0679D"/>
    <w:rsid w:val="00D130A5"/>
    <w:rsid w:val="00D22B06"/>
    <w:rsid w:val="00D24ECC"/>
    <w:rsid w:val="00D2701D"/>
    <w:rsid w:val="00D278B0"/>
    <w:rsid w:val="00D306BF"/>
    <w:rsid w:val="00D30761"/>
    <w:rsid w:val="00D34D14"/>
    <w:rsid w:val="00D35F6B"/>
    <w:rsid w:val="00D37E54"/>
    <w:rsid w:val="00D44124"/>
    <w:rsid w:val="00D443CD"/>
    <w:rsid w:val="00D45000"/>
    <w:rsid w:val="00D46B9E"/>
    <w:rsid w:val="00D509B4"/>
    <w:rsid w:val="00D52081"/>
    <w:rsid w:val="00D64263"/>
    <w:rsid w:val="00D662BF"/>
    <w:rsid w:val="00D66B5D"/>
    <w:rsid w:val="00D71138"/>
    <w:rsid w:val="00D723F8"/>
    <w:rsid w:val="00D76AA2"/>
    <w:rsid w:val="00D7716F"/>
    <w:rsid w:val="00D776FC"/>
    <w:rsid w:val="00D83AF9"/>
    <w:rsid w:val="00D83CCA"/>
    <w:rsid w:val="00D842CE"/>
    <w:rsid w:val="00D857D4"/>
    <w:rsid w:val="00D87318"/>
    <w:rsid w:val="00D95393"/>
    <w:rsid w:val="00D97121"/>
    <w:rsid w:val="00D97443"/>
    <w:rsid w:val="00DA1D49"/>
    <w:rsid w:val="00DA4876"/>
    <w:rsid w:val="00DB57AE"/>
    <w:rsid w:val="00DC19FF"/>
    <w:rsid w:val="00DC25C9"/>
    <w:rsid w:val="00DC5584"/>
    <w:rsid w:val="00DC5A87"/>
    <w:rsid w:val="00DC7D65"/>
    <w:rsid w:val="00DD0DE5"/>
    <w:rsid w:val="00DD506A"/>
    <w:rsid w:val="00DD7B5C"/>
    <w:rsid w:val="00DE08FE"/>
    <w:rsid w:val="00DE3D92"/>
    <w:rsid w:val="00DE7C49"/>
    <w:rsid w:val="00DF012E"/>
    <w:rsid w:val="00DF5B31"/>
    <w:rsid w:val="00E0349A"/>
    <w:rsid w:val="00E0797D"/>
    <w:rsid w:val="00E1116A"/>
    <w:rsid w:val="00E126BA"/>
    <w:rsid w:val="00E13666"/>
    <w:rsid w:val="00E15C14"/>
    <w:rsid w:val="00E1676F"/>
    <w:rsid w:val="00E20AA4"/>
    <w:rsid w:val="00E327A7"/>
    <w:rsid w:val="00E358FC"/>
    <w:rsid w:val="00E369B1"/>
    <w:rsid w:val="00E4244D"/>
    <w:rsid w:val="00E46781"/>
    <w:rsid w:val="00E468C4"/>
    <w:rsid w:val="00E4747B"/>
    <w:rsid w:val="00E47F77"/>
    <w:rsid w:val="00E518FF"/>
    <w:rsid w:val="00E562BD"/>
    <w:rsid w:val="00E56E21"/>
    <w:rsid w:val="00E57E5F"/>
    <w:rsid w:val="00E633B4"/>
    <w:rsid w:val="00E643CB"/>
    <w:rsid w:val="00E6579D"/>
    <w:rsid w:val="00E7310B"/>
    <w:rsid w:val="00E765FF"/>
    <w:rsid w:val="00E76ACE"/>
    <w:rsid w:val="00E77839"/>
    <w:rsid w:val="00E81D07"/>
    <w:rsid w:val="00E82BC1"/>
    <w:rsid w:val="00E83623"/>
    <w:rsid w:val="00E84D07"/>
    <w:rsid w:val="00E84F0C"/>
    <w:rsid w:val="00E866DB"/>
    <w:rsid w:val="00E86AD8"/>
    <w:rsid w:val="00E87875"/>
    <w:rsid w:val="00E87FE1"/>
    <w:rsid w:val="00E910B4"/>
    <w:rsid w:val="00E93B14"/>
    <w:rsid w:val="00E97A13"/>
    <w:rsid w:val="00EA08C5"/>
    <w:rsid w:val="00EA383F"/>
    <w:rsid w:val="00EA390A"/>
    <w:rsid w:val="00EA4416"/>
    <w:rsid w:val="00EA7197"/>
    <w:rsid w:val="00EC0048"/>
    <w:rsid w:val="00EC3364"/>
    <w:rsid w:val="00EC4B63"/>
    <w:rsid w:val="00EC6C43"/>
    <w:rsid w:val="00EC739E"/>
    <w:rsid w:val="00ED30A7"/>
    <w:rsid w:val="00ED3197"/>
    <w:rsid w:val="00ED3801"/>
    <w:rsid w:val="00ED4CEB"/>
    <w:rsid w:val="00ED775F"/>
    <w:rsid w:val="00EE1A1A"/>
    <w:rsid w:val="00EE3B63"/>
    <w:rsid w:val="00EF1A31"/>
    <w:rsid w:val="00EF1C2D"/>
    <w:rsid w:val="00EF2829"/>
    <w:rsid w:val="00EF3316"/>
    <w:rsid w:val="00EF42CF"/>
    <w:rsid w:val="00EF516B"/>
    <w:rsid w:val="00EF74F3"/>
    <w:rsid w:val="00F0060B"/>
    <w:rsid w:val="00F00D75"/>
    <w:rsid w:val="00F02029"/>
    <w:rsid w:val="00F021DA"/>
    <w:rsid w:val="00F0460D"/>
    <w:rsid w:val="00F1421D"/>
    <w:rsid w:val="00F1523E"/>
    <w:rsid w:val="00F15E2F"/>
    <w:rsid w:val="00F173F3"/>
    <w:rsid w:val="00F20982"/>
    <w:rsid w:val="00F20BAD"/>
    <w:rsid w:val="00F214FD"/>
    <w:rsid w:val="00F22656"/>
    <w:rsid w:val="00F247AA"/>
    <w:rsid w:val="00F262B4"/>
    <w:rsid w:val="00F31D16"/>
    <w:rsid w:val="00F32018"/>
    <w:rsid w:val="00F33794"/>
    <w:rsid w:val="00F35808"/>
    <w:rsid w:val="00F46ED0"/>
    <w:rsid w:val="00F50069"/>
    <w:rsid w:val="00F515A3"/>
    <w:rsid w:val="00F52807"/>
    <w:rsid w:val="00F5361E"/>
    <w:rsid w:val="00F55336"/>
    <w:rsid w:val="00F56951"/>
    <w:rsid w:val="00F63AE8"/>
    <w:rsid w:val="00F63D6B"/>
    <w:rsid w:val="00F64292"/>
    <w:rsid w:val="00F71EB0"/>
    <w:rsid w:val="00F7412A"/>
    <w:rsid w:val="00F864BB"/>
    <w:rsid w:val="00F86B2B"/>
    <w:rsid w:val="00F870C8"/>
    <w:rsid w:val="00F875D2"/>
    <w:rsid w:val="00F8762B"/>
    <w:rsid w:val="00F87E5B"/>
    <w:rsid w:val="00F954D4"/>
    <w:rsid w:val="00F964A7"/>
    <w:rsid w:val="00F965B7"/>
    <w:rsid w:val="00F968D0"/>
    <w:rsid w:val="00FA3EFE"/>
    <w:rsid w:val="00FA7F15"/>
    <w:rsid w:val="00FB3E87"/>
    <w:rsid w:val="00FB4755"/>
    <w:rsid w:val="00FB51C3"/>
    <w:rsid w:val="00FB51DE"/>
    <w:rsid w:val="00FB68A4"/>
    <w:rsid w:val="00FC21EA"/>
    <w:rsid w:val="00FC49C3"/>
    <w:rsid w:val="00FC75D2"/>
    <w:rsid w:val="00FC7FDD"/>
    <w:rsid w:val="00FD043E"/>
    <w:rsid w:val="00FD05BB"/>
    <w:rsid w:val="00FD2DAD"/>
    <w:rsid w:val="00FD2DB8"/>
    <w:rsid w:val="00FE075C"/>
    <w:rsid w:val="00FE08B2"/>
    <w:rsid w:val="00FE3D9A"/>
    <w:rsid w:val="00FF019B"/>
    <w:rsid w:val="00FF3E2B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CF0177"/>
  <w15:chartTrackingRefBased/>
  <w15:docId w15:val="{504D0812-D491-8F4F-806C-1D117E9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4F0C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qFormat/>
    <w:pPr>
      <w:keepNext/>
      <w:numPr>
        <w:numId w:val="3"/>
      </w:numPr>
      <w:shd w:val="pct12" w:color="auto" w:fill="FFFFFF"/>
      <w:spacing w:before="240" w:after="120"/>
      <w:outlineLvl w:val="0"/>
    </w:pPr>
    <w:rPr>
      <w:rFonts w:ascii="Arial" w:hAnsi="Arial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5"/>
      </w:numPr>
      <w:spacing w:before="0" w:after="0" w:line="360" w:lineRule="auto"/>
    </w:pPr>
    <w:rPr>
      <w:rFonts w:ascii="Arial" w:hAnsi="Arial"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Tabletext">
    <w:name w:val="Tabletext"/>
    <w:basedOn w:val="Normal"/>
    <w:rsid w:val="00317BE1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tulo">
    <w:name w:val="Title"/>
    <w:basedOn w:val="Normal"/>
    <w:next w:val="Normal"/>
    <w:qFormat/>
    <w:rsid w:val="00317BE1"/>
    <w:pPr>
      <w:widowControl w:val="0"/>
      <w:suppressAutoHyphens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omes">
    <w:name w:val="Nomes"/>
    <w:basedOn w:val="Normal"/>
    <w:rsid w:val="00334BD1"/>
    <w:pPr>
      <w:spacing w:before="0" w:after="0"/>
      <w:ind w:firstLine="720"/>
      <w:jc w:val="left"/>
    </w:pPr>
    <w:rPr>
      <w:rFonts w:ascii="Arial" w:hAnsi="Arial"/>
      <w:sz w:val="22"/>
    </w:rPr>
  </w:style>
  <w:style w:type="paragraph" w:customStyle="1" w:styleId="Topicos">
    <w:name w:val="Topicos"/>
    <w:basedOn w:val="Normal"/>
    <w:rsid w:val="00A32F28"/>
    <w:pPr>
      <w:numPr>
        <w:numId w:val="6"/>
      </w:numPr>
      <w:jc w:val="left"/>
    </w:pPr>
    <w:rPr>
      <w:rFonts w:ascii="Arial" w:hAnsi="Arial"/>
      <w:sz w:val="22"/>
    </w:rPr>
  </w:style>
  <w:style w:type="paragraph" w:customStyle="1" w:styleId="RNF">
    <w:name w:val="RNF"/>
    <w:basedOn w:val="Ttulo3"/>
    <w:next w:val="Corpodetexto"/>
    <w:rsid w:val="008F2509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0"/>
      <w:jc w:val="center"/>
    </w:pPr>
    <w:rPr>
      <w:sz w:val="22"/>
      <w:lang w:eastAsia="ko-KR"/>
    </w:rPr>
  </w:style>
  <w:style w:type="table" w:styleId="Tabelacomgrade">
    <w:name w:val="Table Grid"/>
    <w:basedOn w:val="Tabelanormal"/>
    <w:rsid w:val="002F58B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306BF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C861D4"/>
    <w:rPr>
      <w:sz w:val="16"/>
      <w:szCs w:val="16"/>
    </w:rPr>
  </w:style>
  <w:style w:type="paragraph" w:styleId="Textodecomentrio">
    <w:name w:val="annotation text"/>
    <w:basedOn w:val="Normal"/>
    <w:semiHidden/>
    <w:rsid w:val="00C861D4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C861D4"/>
    <w:rPr>
      <w:b/>
      <w:bCs/>
    </w:rPr>
  </w:style>
  <w:style w:type="character" w:customStyle="1" w:styleId="CorpodetextoChar">
    <w:name w:val="Corpo de texto Char"/>
    <w:link w:val="Corpodetexto"/>
    <w:rsid w:val="000C2853"/>
    <w:rPr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public_html\mestrado\atual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04659-5CC1-8443-964E-76FCCD11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H:\public_html\mestrado\atual\DocumentoRequisitos.dot</Template>
  <TotalTime>150</TotalTime>
  <Pages>9</Pages>
  <Words>1835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CEFETES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Rafael Vargas</dc:creator>
  <cp:keywords/>
  <cp:lastModifiedBy>Microsoft Office User</cp:lastModifiedBy>
  <cp:revision>303</cp:revision>
  <cp:lastPrinted>2004-01-16T20:38:00Z</cp:lastPrinted>
  <dcterms:created xsi:type="dcterms:W3CDTF">2018-10-21T00:04:00Z</dcterms:created>
  <dcterms:modified xsi:type="dcterms:W3CDTF">2018-10-21T23:40:00Z</dcterms:modified>
</cp:coreProperties>
</file>